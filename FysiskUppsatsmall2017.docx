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37" w:rsidRPr="008E27F5" w:rsidRDefault="008E27F5" w:rsidP="00097598">
      <w:pPr>
        <w:pStyle w:val="Titleofthesis"/>
      </w:pPr>
      <w:r w:rsidRPr="008E27F5">
        <w:t>Titel</w:t>
      </w:r>
    </w:p>
    <w:p w:rsidR="00793B8F" w:rsidRPr="008E27F5" w:rsidRDefault="008E27F5" w:rsidP="00AD27A4">
      <w:pPr>
        <w:pStyle w:val="Subtitlefrontpage"/>
      </w:pPr>
      <w:r w:rsidRPr="008E27F5">
        <w:t>Undertitel</w:t>
      </w:r>
    </w:p>
    <w:p w:rsidR="007A723F" w:rsidRPr="008E27F5" w:rsidRDefault="008E27F5" w:rsidP="007F511E">
      <w:pPr>
        <w:pStyle w:val="Subtitlefrontpage"/>
      </w:pPr>
      <w:r w:rsidRPr="008E27F5">
        <w:t>Författarens namn</w:t>
      </w:r>
    </w:p>
    <w:p w:rsidR="007A723F" w:rsidRPr="008E27F5" w:rsidRDefault="008E27F5" w:rsidP="00110AD4">
      <w:pPr>
        <w:rPr>
          <w:rFonts w:ascii="Verdana" w:hAnsi="Verdana"/>
          <w:color w:val="17365D" w:themeColor="text2" w:themeShade="BF"/>
          <w:sz w:val="28"/>
        </w:rPr>
      </w:pPr>
      <w:r>
        <w:rPr>
          <w:noProof/>
          <w:lang w:eastAsia="sv-S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7527290</wp:posOffset>
            </wp:positionV>
            <wp:extent cx="1724025" cy="1352550"/>
            <wp:effectExtent l="0" t="0" r="952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1BF7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left</wp:align>
                </wp:positionH>
                <wp:positionV relativeFrom="margin">
                  <wp:align>bottom</wp:align>
                </wp:positionV>
                <wp:extent cx="3719830" cy="2019935"/>
                <wp:effectExtent l="4445" t="0" r="0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201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3B3" w:rsidRPr="008E27F5" w:rsidRDefault="008753B3" w:rsidP="004F30C5">
                            <w:pPr>
                              <w:pStyle w:val="Frontpagetext"/>
                              <w:rPr>
                                <w:sz w:val="28"/>
                                <w:szCs w:val="28"/>
                              </w:rPr>
                            </w:pPr>
                            <w:r w:rsidRPr="008E27F5"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Institutionen för data- </w:t>
                            </w:r>
                            <w:r w:rsidRPr="008E27F5">
                              <w:rPr>
                                <w:noProof/>
                                <w:sz w:val="28"/>
                                <w:szCs w:val="28"/>
                              </w:rPr>
                              <w:br/>
                              <w:t>och systemvetenskap</w:t>
                            </w:r>
                          </w:p>
                          <w:p w:rsidR="008753B3" w:rsidRPr="008E27F5" w:rsidRDefault="008753B3" w:rsidP="00037FAA">
                            <w:pPr>
                              <w:pStyle w:val="TextBox"/>
                            </w:pPr>
                            <w:r w:rsidRPr="008E27F5">
                              <w:t xml:space="preserve">Examensarbete X </w:t>
                            </w:r>
                            <w:proofErr w:type="spellStart"/>
                            <w:r w:rsidRPr="008E27F5">
                              <w:t>hp</w:t>
                            </w:r>
                            <w:proofErr w:type="spellEnd"/>
                          </w:p>
                          <w:p w:rsidR="008753B3" w:rsidRPr="008E27F5" w:rsidRDefault="008753B3" w:rsidP="00804337">
                            <w:pPr>
                              <w:pStyle w:val="TextBox"/>
                            </w:pPr>
                            <w:r w:rsidRPr="008E27F5">
                              <w:t>Data- och systemvetenskap</w:t>
                            </w:r>
                          </w:p>
                          <w:p w:rsidR="008753B3" w:rsidRDefault="008753B3" w:rsidP="008E27F5">
                            <w:pPr>
                              <w:pStyle w:val="Textruta"/>
                            </w:pPr>
                            <w:r>
                              <w:t xml:space="preserve">Kurs- eller utbildningsprogram (X-X </w:t>
                            </w:r>
                            <w:proofErr w:type="spellStart"/>
                            <w:r>
                              <w:t>hp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8753B3" w:rsidRDefault="008753B3" w:rsidP="008E27F5">
                            <w:pPr>
                              <w:pStyle w:val="Textruta"/>
                            </w:pPr>
                            <w:r>
                              <w:t>Höst-/Vårterminen 20XX</w:t>
                            </w:r>
                          </w:p>
                          <w:p w:rsidR="008753B3" w:rsidRDefault="008753B3" w:rsidP="008E27F5">
                            <w:pPr>
                              <w:pStyle w:val="Textruta"/>
                            </w:pPr>
                            <w:r>
                              <w:t>Handledare: Förnamn Efternamn</w:t>
                            </w:r>
                          </w:p>
                          <w:p w:rsidR="008753B3" w:rsidRDefault="008753B3" w:rsidP="008E27F5">
                            <w:pPr>
                              <w:pStyle w:val="Textruta"/>
                            </w:pPr>
                            <w:r>
                              <w:t>Granskare: Förnamn Efternamn</w:t>
                            </w:r>
                          </w:p>
                          <w:p w:rsidR="008753B3" w:rsidRDefault="008753B3" w:rsidP="008E27F5">
                            <w:pPr>
                              <w:pStyle w:val="Textruta"/>
                            </w:pPr>
                            <w:r>
                              <w:t xml:space="preserve">English 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 xml:space="preserve">: XXX </w:t>
                            </w:r>
                            <w:proofErr w:type="spellStart"/>
                            <w:r>
                              <w:t>mandatory</w:t>
                            </w:r>
                            <w:proofErr w:type="spellEnd"/>
                          </w:p>
                          <w:p w:rsidR="008753B3" w:rsidRPr="00883298" w:rsidRDefault="008753B3" w:rsidP="008E27F5">
                            <w:pPr>
                              <w:pStyle w:val="TextBox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292.9pt;height:159.0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" filled="f" stroked="f">
                <v:textbox inset=",,,0">
                  <w:txbxContent>
                    <w:p w:rsidR="008753B3" w:rsidRPr="008E27F5" w:rsidRDefault="008753B3" w:rsidP="004F30C5">
                      <w:pPr>
                        <w:pStyle w:val="Frontpagetext"/>
                        <w:rPr>
                          <w:sz w:val="28"/>
                          <w:szCs w:val="28"/>
                        </w:rPr>
                      </w:pPr>
                      <w:r w:rsidRPr="008E27F5">
                        <w:rPr>
                          <w:noProof/>
                          <w:sz w:val="28"/>
                          <w:szCs w:val="28"/>
                        </w:rPr>
                        <w:t xml:space="preserve">Institutionen för data- </w:t>
                      </w:r>
                      <w:r w:rsidRPr="008E27F5">
                        <w:rPr>
                          <w:noProof/>
                          <w:sz w:val="28"/>
                          <w:szCs w:val="28"/>
                        </w:rPr>
                        <w:br/>
                        <w:t>och systemvetenskap</w:t>
                      </w:r>
                    </w:p>
                    <w:p w:rsidR="008753B3" w:rsidRPr="008E27F5" w:rsidRDefault="008753B3" w:rsidP="00037FAA">
                      <w:pPr>
                        <w:pStyle w:val="TextBox"/>
                      </w:pPr>
                      <w:r w:rsidRPr="008E27F5">
                        <w:t xml:space="preserve">Examensarbete X </w:t>
                      </w:r>
                      <w:proofErr w:type="spellStart"/>
                      <w:r w:rsidRPr="008E27F5">
                        <w:t>hp</w:t>
                      </w:r>
                      <w:proofErr w:type="spellEnd"/>
                    </w:p>
                    <w:p w:rsidR="008753B3" w:rsidRPr="008E27F5" w:rsidRDefault="008753B3" w:rsidP="00804337">
                      <w:pPr>
                        <w:pStyle w:val="TextBox"/>
                      </w:pPr>
                      <w:r w:rsidRPr="008E27F5">
                        <w:t>Data- och systemvetenskap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 xml:space="preserve">Kurs- eller utbildningsprogram (X-X </w:t>
                      </w:r>
                      <w:proofErr w:type="spellStart"/>
                      <w:r>
                        <w:t>hp</w:t>
                      </w:r>
                      <w:proofErr w:type="spellEnd"/>
                      <w:r>
                        <w:t xml:space="preserve">) 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>Höst-/Vårterminen 20XX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>Handledare: Förnamn Efternamn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>Granskare: Förnamn Efternamn</w:t>
                      </w:r>
                    </w:p>
                    <w:p w:rsidR="008753B3" w:rsidRDefault="008753B3" w:rsidP="008E27F5">
                      <w:pPr>
                        <w:pStyle w:val="Textruta"/>
                      </w:pPr>
                      <w:r>
                        <w:t xml:space="preserve">English 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 xml:space="preserve">: XXX </w:t>
                      </w:r>
                      <w:proofErr w:type="spellStart"/>
                      <w:r>
                        <w:t>mandatory</w:t>
                      </w:r>
                      <w:proofErr w:type="spellEnd"/>
                    </w:p>
                    <w:p w:rsidR="008753B3" w:rsidRPr="00883298" w:rsidRDefault="008753B3" w:rsidP="008E27F5">
                      <w:pPr>
                        <w:pStyle w:val="TextBox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7A723F" w:rsidRPr="008E27F5">
        <w:br w:type="page"/>
      </w:r>
    </w:p>
    <w:p w:rsidR="00902121" w:rsidRPr="008E27F5" w:rsidRDefault="00902121">
      <w:pPr>
        <w:spacing w:after="200" w:line="0" w:lineRule="auto"/>
        <w:rPr>
          <w:rFonts w:ascii="Verdana" w:hAnsi="Verdana"/>
          <w:color w:val="000000" w:themeColor="text1"/>
          <w:sz w:val="52"/>
        </w:rPr>
      </w:pPr>
      <w:r w:rsidRPr="008E27F5">
        <w:lastRenderedPageBreak/>
        <w:br w:type="page"/>
      </w:r>
    </w:p>
    <w:p w:rsidR="004025FD" w:rsidRPr="008E27F5" w:rsidRDefault="008E27F5" w:rsidP="004025FD">
      <w:pPr>
        <w:pStyle w:val="Abstract"/>
      </w:pPr>
      <w:r w:rsidRPr="008E27F5">
        <w:rPr>
          <w:szCs w:val="52"/>
        </w:rPr>
        <w:lastRenderedPageBreak/>
        <w:t>Sa</w:t>
      </w:r>
      <w:r>
        <w:rPr>
          <w:szCs w:val="52"/>
        </w:rPr>
        <w:t>mmanfattning</w:t>
      </w:r>
    </w:p>
    <w:p w:rsidR="008E27F5" w:rsidRDefault="008E27F5" w:rsidP="008E27F5">
      <w:pPr>
        <w:pStyle w:val="Brdtext"/>
      </w:pPr>
      <w:r>
        <w:t xml:space="preserve">Sammanfattningen, och nyckelorden nedan, skall få plats på denna sida. </w:t>
      </w:r>
    </w:p>
    <w:p w:rsidR="008E27F5" w:rsidRDefault="008E27F5" w:rsidP="008E27F5">
      <w:pPr>
        <w:pStyle w:val="Nyckelord"/>
      </w:pPr>
      <w:r>
        <w:t>Nyckelord</w:t>
      </w:r>
    </w:p>
    <w:p w:rsidR="008E27F5" w:rsidRDefault="008E27F5" w:rsidP="008E27F5">
      <w:pPr>
        <w:pStyle w:val="Brdtext"/>
      </w:pPr>
      <w:r>
        <w:t>Skrivs i relevansordning.</w:t>
      </w:r>
    </w:p>
    <w:p w:rsidR="00920401" w:rsidRDefault="00920401" w:rsidP="00AE5038">
      <w:pPr>
        <w:pStyle w:val="Brdtext"/>
        <w:rPr>
          <w:lang w:val="en-US"/>
        </w:rPr>
      </w:pPr>
    </w:p>
    <w:p w:rsidR="00920401" w:rsidRDefault="00920401" w:rsidP="00AE5038">
      <w:pPr>
        <w:pStyle w:val="Brdtext"/>
        <w:rPr>
          <w:lang w:val="en-US"/>
        </w:rPr>
      </w:pPr>
    </w:p>
    <w:p w:rsidR="008F3237" w:rsidRDefault="008F3237">
      <w:pPr>
        <w:spacing w:after="200" w:line="0" w:lineRule="auto"/>
        <w:rPr>
          <w:rFonts w:eastAsia="Times New Roman" w:cs="Times New Roman"/>
          <w:szCs w:val="24"/>
          <w:lang w:val="en-US" w:eastAsia="sv-SE"/>
        </w:rPr>
      </w:pPr>
      <w:r>
        <w:rPr>
          <w:lang w:val="en-US"/>
        </w:rPr>
        <w:br w:type="page"/>
      </w:r>
    </w:p>
    <w:p w:rsidR="00920401" w:rsidRPr="004F30C5" w:rsidRDefault="00920401" w:rsidP="00920401">
      <w:pPr>
        <w:pStyle w:val="Abstract"/>
        <w:rPr>
          <w:lang w:val="en-US"/>
        </w:rPr>
      </w:pPr>
      <w:r w:rsidRPr="00980E80">
        <w:rPr>
          <w:szCs w:val="52"/>
          <w:lang w:val="en-US"/>
        </w:rPr>
        <w:lastRenderedPageBreak/>
        <w:t>Synopsis</w:t>
      </w:r>
    </w:p>
    <w:p w:rsidR="00920401" w:rsidRDefault="008E27F5" w:rsidP="00920401">
      <w:pPr>
        <w:pStyle w:val="Brdtext"/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Bakgrund</w:t>
      </w:r>
      <w:proofErr w:type="spellEnd"/>
    </w:p>
    <w:p w:rsidR="00920401" w:rsidRPr="00920401" w:rsidRDefault="008E27F5" w:rsidP="00920401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här</w:t>
      </w:r>
      <w:proofErr w:type="spellEnd"/>
    </w:p>
    <w:p w:rsidR="00920401" w:rsidRDefault="00920401" w:rsidP="00920401">
      <w:pPr>
        <w:pStyle w:val="Brdtext"/>
        <w:rPr>
          <w:lang w:val="en-US"/>
        </w:rPr>
      </w:pPr>
    </w:p>
    <w:p w:rsidR="00980E80" w:rsidRDefault="00980E80" w:rsidP="00980E80">
      <w:pPr>
        <w:pStyle w:val="Brdtext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4"/>
          <w:lang w:val="en-US"/>
        </w:rPr>
        <w:t>Problem</w:t>
      </w:r>
    </w:p>
    <w:p w:rsidR="008E27F5" w:rsidRPr="00920401" w:rsidRDefault="008E27F5" w:rsidP="008E27F5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här</w:t>
      </w:r>
      <w:proofErr w:type="spellEnd"/>
    </w:p>
    <w:p w:rsidR="00AC157A" w:rsidRDefault="00AC157A" w:rsidP="00AC157A">
      <w:pPr>
        <w:pStyle w:val="Brdtext"/>
        <w:rPr>
          <w:rFonts w:ascii="Verdana" w:hAnsi="Verdana"/>
          <w:sz w:val="24"/>
          <w:lang w:val="en-US"/>
        </w:rPr>
      </w:pPr>
    </w:p>
    <w:p w:rsidR="00AC157A" w:rsidRDefault="008E27F5" w:rsidP="00AC157A">
      <w:pPr>
        <w:pStyle w:val="Brdtext"/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Frågeställning</w:t>
      </w:r>
      <w:proofErr w:type="spellEnd"/>
    </w:p>
    <w:p w:rsidR="008E27F5" w:rsidRPr="00920401" w:rsidRDefault="008E27F5" w:rsidP="008E27F5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här</w:t>
      </w:r>
      <w:proofErr w:type="spellEnd"/>
    </w:p>
    <w:p w:rsidR="00980E80" w:rsidRDefault="00980E80" w:rsidP="00920401">
      <w:pPr>
        <w:pStyle w:val="Brdtext"/>
        <w:rPr>
          <w:lang w:val="en-US"/>
        </w:rPr>
      </w:pPr>
    </w:p>
    <w:p w:rsidR="00980E80" w:rsidRDefault="008E27F5" w:rsidP="00980E80">
      <w:pPr>
        <w:pStyle w:val="Brdtext"/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4"/>
          <w:lang w:val="en-US"/>
        </w:rPr>
        <w:t>Met</w:t>
      </w:r>
      <w:r w:rsidR="00980E80">
        <w:rPr>
          <w:rFonts w:ascii="Verdana" w:hAnsi="Verdana"/>
          <w:sz w:val="24"/>
          <w:lang w:val="en-US"/>
        </w:rPr>
        <w:t>od</w:t>
      </w:r>
      <w:proofErr w:type="spellEnd"/>
    </w:p>
    <w:p w:rsidR="008E27F5" w:rsidRPr="008E27F5" w:rsidRDefault="008E27F5" w:rsidP="008E27F5">
      <w:r w:rsidRPr="008E27F5">
        <w:t>Text här</w:t>
      </w:r>
    </w:p>
    <w:p w:rsidR="00980E80" w:rsidRPr="008E27F5" w:rsidRDefault="00980E80" w:rsidP="00920401">
      <w:pPr>
        <w:pStyle w:val="Brdtext"/>
      </w:pPr>
    </w:p>
    <w:p w:rsidR="00980E80" w:rsidRPr="008E27F5" w:rsidRDefault="00980E80" w:rsidP="00980E80">
      <w:pPr>
        <w:pStyle w:val="Brdtext"/>
        <w:rPr>
          <w:rFonts w:ascii="Verdana" w:hAnsi="Verdana"/>
          <w:sz w:val="28"/>
          <w:szCs w:val="28"/>
        </w:rPr>
      </w:pPr>
      <w:r w:rsidRPr="008E27F5">
        <w:rPr>
          <w:rFonts w:ascii="Verdana" w:hAnsi="Verdana"/>
          <w:sz w:val="24"/>
        </w:rPr>
        <w:t>Result</w:t>
      </w:r>
      <w:r w:rsidR="008E27F5" w:rsidRPr="008E27F5">
        <w:rPr>
          <w:rFonts w:ascii="Verdana" w:hAnsi="Verdana"/>
          <w:sz w:val="24"/>
        </w:rPr>
        <w:t>at</w:t>
      </w:r>
    </w:p>
    <w:p w:rsidR="008E27F5" w:rsidRPr="008E27F5" w:rsidRDefault="008E27F5" w:rsidP="008E27F5">
      <w:r w:rsidRPr="008E27F5">
        <w:t>Text här</w:t>
      </w:r>
    </w:p>
    <w:p w:rsidR="00980E80" w:rsidRPr="008E27F5" w:rsidRDefault="00980E80" w:rsidP="00920401">
      <w:pPr>
        <w:pStyle w:val="Brdtext"/>
      </w:pPr>
    </w:p>
    <w:p w:rsidR="00980E80" w:rsidRPr="008E27F5" w:rsidRDefault="008E27F5" w:rsidP="00980E80">
      <w:pPr>
        <w:pStyle w:val="Brdtext"/>
        <w:rPr>
          <w:rFonts w:ascii="Verdana" w:hAnsi="Verdana"/>
          <w:sz w:val="28"/>
          <w:szCs w:val="28"/>
        </w:rPr>
      </w:pPr>
      <w:r w:rsidRPr="008E27F5">
        <w:rPr>
          <w:rFonts w:ascii="Verdana" w:hAnsi="Verdana"/>
          <w:sz w:val="24"/>
        </w:rPr>
        <w:t>Disk</w:t>
      </w:r>
      <w:r w:rsidR="00980E80" w:rsidRPr="008E27F5">
        <w:rPr>
          <w:rFonts w:ascii="Verdana" w:hAnsi="Verdana"/>
          <w:sz w:val="24"/>
        </w:rPr>
        <w:t>ussion</w:t>
      </w:r>
    </w:p>
    <w:p w:rsidR="008E27F5" w:rsidRPr="00920401" w:rsidRDefault="008E27F5" w:rsidP="008E27F5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här</w:t>
      </w:r>
      <w:proofErr w:type="spellEnd"/>
    </w:p>
    <w:p w:rsidR="00980E80" w:rsidRPr="004F30C5" w:rsidRDefault="00980E80" w:rsidP="00920401">
      <w:pPr>
        <w:pStyle w:val="Brdtext"/>
        <w:rPr>
          <w:lang w:val="en-US"/>
        </w:rPr>
      </w:pPr>
    </w:p>
    <w:p w:rsidR="00980E80" w:rsidRDefault="00980E80">
      <w:pPr>
        <w:spacing w:after="200" w:line="0" w:lineRule="auto"/>
        <w:rPr>
          <w:lang w:val="en-US"/>
        </w:rPr>
      </w:pPr>
    </w:p>
    <w:p w:rsidR="00980E80" w:rsidRDefault="00920401" w:rsidP="00980E80">
      <w:pPr>
        <w:pStyle w:val="Abstract"/>
        <w:rPr>
          <w:szCs w:val="52"/>
          <w:lang w:val="en-US"/>
        </w:rPr>
      </w:pPr>
      <w:r>
        <w:rPr>
          <w:lang w:val="en-US"/>
        </w:rPr>
        <w:br w:type="page"/>
      </w:r>
      <w:r w:rsidR="008753B3">
        <w:rPr>
          <w:szCs w:val="52"/>
          <w:lang w:val="en-US"/>
        </w:rPr>
        <w:lastRenderedPageBreak/>
        <w:t>Tack</w:t>
      </w:r>
    </w:p>
    <w:p w:rsidR="008753B3" w:rsidRPr="008753B3" w:rsidRDefault="008753B3" w:rsidP="008753B3">
      <w:pPr>
        <w:pStyle w:val="Brdtext"/>
        <w:rPr>
          <w:lang w:eastAsia="en-US"/>
        </w:rPr>
      </w:pPr>
      <w:r w:rsidRPr="008753B3">
        <w:rPr>
          <w:lang w:eastAsia="en-US"/>
        </w:rPr>
        <w:t>Här kan man tacka de personer som bidragit till examensarbetet</w:t>
      </w:r>
    </w:p>
    <w:p w:rsidR="0035702F" w:rsidRPr="008753B3" w:rsidRDefault="0035702F">
      <w:pPr>
        <w:spacing w:after="200" w:line="0" w:lineRule="auto"/>
        <w:rPr>
          <w:rFonts w:ascii="Verdana" w:hAnsi="Verdana"/>
          <w:sz w:val="52"/>
        </w:rPr>
      </w:pPr>
      <w:r w:rsidRPr="008753B3">
        <w:br w:type="page"/>
      </w:r>
    </w:p>
    <w:p w:rsidR="0035702F" w:rsidRPr="008753B3" w:rsidRDefault="0035702F" w:rsidP="00F01601">
      <w:pPr>
        <w:pStyle w:val="Tableofcontent"/>
        <w:sectPr w:rsidR="0035702F" w:rsidRPr="008753B3" w:rsidSect="00785142">
          <w:footerReference w:type="default" r:id="rId9"/>
          <w:footerReference w:type="first" r:id="rId10"/>
          <w:pgSz w:w="11906" w:h="16838" w:code="9"/>
          <w:pgMar w:top="1417" w:right="1417" w:bottom="1417" w:left="1417" w:header="709" w:footer="709" w:gutter="0"/>
          <w:pgNumType w:fmt="lowerRoman"/>
          <w:cols w:space="708"/>
          <w:titlePg/>
          <w:docGrid w:linePitch="360"/>
        </w:sectPr>
      </w:pPr>
    </w:p>
    <w:p w:rsidR="00391560" w:rsidRDefault="008753B3" w:rsidP="00F01601">
      <w:pPr>
        <w:pStyle w:val="Tableofcontent"/>
        <w:rPr>
          <w:lang w:val="en-US"/>
        </w:rPr>
      </w:pPr>
      <w:proofErr w:type="spellStart"/>
      <w:r>
        <w:rPr>
          <w:lang w:val="en-US"/>
        </w:rPr>
        <w:lastRenderedPageBreak/>
        <w:t>Innehåll</w:t>
      </w:r>
      <w:proofErr w:type="spellEnd"/>
    </w:p>
    <w:p w:rsidR="00382F50" w:rsidRDefault="003344B8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r>
        <w:fldChar w:fldCharType="begin"/>
      </w:r>
      <w:r w:rsidR="00C8187D">
        <w:instrText xml:space="preserve"> TOC \o "1-3" \h \z \u </w:instrText>
      </w:r>
      <w:r>
        <w:fldChar w:fldCharType="separate"/>
      </w:r>
      <w:hyperlink w:anchor="_Toc489811653" w:history="1">
        <w:r w:rsidR="00382F50" w:rsidRPr="00C55758">
          <w:rPr>
            <w:rStyle w:val="Hyperlnk"/>
            <w:noProof/>
          </w:rPr>
          <w:t>1</w:t>
        </w:r>
        <w:r w:rsidR="00382F50"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="00382F50" w:rsidRPr="00C55758">
          <w:rPr>
            <w:rStyle w:val="Hyperlnk"/>
            <w:noProof/>
          </w:rPr>
          <w:t>Första kapitlet</w:t>
        </w:r>
        <w:r w:rsidR="00382F50">
          <w:rPr>
            <w:noProof/>
            <w:webHidden/>
          </w:rPr>
          <w:tab/>
        </w:r>
        <w:r w:rsidR="00382F50">
          <w:rPr>
            <w:noProof/>
            <w:webHidden/>
          </w:rPr>
          <w:fldChar w:fldCharType="begin"/>
        </w:r>
        <w:r w:rsidR="00382F50">
          <w:rPr>
            <w:noProof/>
            <w:webHidden/>
          </w:rPr>
          <w:instrText xml:space="preserve"> PAGEREF _Toc489811653 \h </w:instrText>
        </w:r>
        <w:r w:rsidR="00382F50">
          <w:rPr>
            <w:noProof/>
            <w:webHidden/>
          </w:rPr>
        </w:r>
        <w:r w:rsidR="00382F50">
          <w:rPr>
            <w:noProof/>
            <w:webHidden/>
          </w:rPr>
          <w:fldChar w:fldCharType="separate"/>
        </w:r>
        <w:r w:rsidR="00382F50">
          <w:rPr>
            <w:noProof/>
            <w:webHidden/>
          </w:rPr>
          <w:t>1</w:t>
        </w:r>
        <w:r w:rsidR="00382F50"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2"/>
        <w:tabs>
          <w:tab w:val="left" w:pos="880"/>
          <w:tab w:val="right" w:leader="dot" w:pos="9062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489811654" w:history="1">
        <w:r w:rsidRPr="00C55758">
          <w:rPr>
            <w:rStyle w:val="Hyperlnk"/>
            <w:noProof/>
          </w:rPr>
          <w:t>1.1</w:t>
        </w:r>
        <w:r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Pr="00C55758">
          <w:rPr>
            <w:rStyle w:val="Hyperlnk"/>
            <w:noProof/>
          </w:rPr>
          <w:t>Ett avsnitt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3"/>
        <w:tabs>
          <w:tab w:val="left" w:pos="1320"/>
          <w:tab w:val="right" w:leader="dot" w:pos="9062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489811655" w:history="1">
        <w:r w:rsidRPr="00C55758">
          <w:rPr>
            <w:rStyle w:val="Hyperlnk"/>
            <w:noProof/>
          </w:rPr>
          <w:t>1.1.1</w:t>
        </w:r>
        <w:r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Pr="00C55758">
          <w:rPr>
            <w:rStyle w:val="Hyperlnk"/>
            <w:noProof/>
          </w:rPr>
          <w:t>Ett mindre avsnitt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56" w:history="1">
        <w:r w:rsidRPr="00C55758">
          <w:rPr>
            <w:rStyle w:val="Hyperl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Pr="00C55758">
          <w:rPr>
            <w:rStyle w:val="Hyperlnk"/>
            <w:noProof/>
          </w:rPr>
          <w:t>Andra kapitlet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57" w:history="1">
        <w:r w:rsidRPr="00C55758">
          <w:rPr>
            <w:rStyle w:val="Hyperl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Pr="00C55758">
          <w:rPr>
            <w:rStyle w:val="Hyperlnk"/>
            <w:noProof/>
          </w:rPr>
          <w:t>Tredje kapitlet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58" w:history="1">
        <w:r w:rsidRPr="00C55758">
          <w:rPr>
            <w:rStyle w:val="Hyperl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Pr="00C55758">
          <w:rPr>
            <w:rStyle w:val="Hyperlnk"/>
            <w:noProof/>
            <w:lang w:val="en-GB"/>
          </w:rPr>
          <w:t>Fjärde kapitlet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59" w:history="1">
        <w:r w:rsidRPr="00C55758">
          <w:rPr>
            <w:rStyle w:val="Hyperl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lang w:val="en-GB" w:eastAsia="en-GB"/>
          </w:rPr>
          <w:tab/>
        </w:r>
        <w:r w:rsidRPr="00C55758">
          <w:rPr>
            <w:rStyle w:val="Hyperlnk"/>
            <w:noProof/>
            <w:lang w:val="en-GB"/>
          </w:rPr>
          <w:t>Femte kapitlet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0" w:history="1">
        <w:r w:rsidRPr="00C55758">
          <w:rPr>
            <w:rStyle w:val="Hyperlnk"/>
            <w:noProof/>
          </w:rPr>
          <w:t>Referenser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1" w:history="1">
        <w:r w:rsidRPr="00C55758">
          <w:rPr>
            <w:rStyle w:val="Hyperlnk"/>
            <w:noProof/>
          </w:rPr>
          <w:t>Bilaga A – En bilaga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2" w:history="1">
        <w:r w:rsidRPr="00C55758">
          <w:rPr>
            <w:rStyle w:val="Hyperlnk"/>
            <w:noProof/>
          </w:rPr>
          <w:t>Bilaga B – En annan bilaga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3" w:history="1">
        <w:r w:rsidRPr="00C55758">
          <w:rPr>
            <w:rStyle w:val="Hyperlnk"/>
            <w:noProof/>
          </w:rPr>
          <w:t>Bilaga C – Reflektionsodkument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82F50" w:rsidRDefault="00382F50">
      <w:pPr>
        <w:pStyle w:val="Innehll1"/>
        <w:tabs>
          <w:tab w:val="right" w:leader="dot" w:pos="9062"/>
        </w:tabs>
        <w:rPr>
          <w:rFonts w:asciiTheme="minorHAnsi" w:eastAsiaTheme="minorEastAsia" w:hAnsiTheme="minorHAnsi"/>
          <w:b w:val="0"/>
          <w:noProof/>
          <w:lang w:val="en-GB" w:eastAsia="en-GB"/>
        </w:rPr>
      </w:pPr>
      <w:hyperlink w:anchor="_Toc489811664" w:history="1">
        <w:r w:rsidRPr="00C55758">
          <w:rPr>
            <w:rStyle w:val="Hyperlnk"/>
            <w:noProof/>
          </w:rPr>
          <w:t>Bilaga D – Reflektionsdokument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B2C03" w:rsidRDefault="003344B8" w:rsidP="0052281B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:rsidR="0052281B" w:rsidRDefault="0052281B">
      <w:pPr>
        <w:spacing w:after="200" w:line="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F30C5" w:rsidRPr="0087496A" w:rsidRDefault="008753B3" w:rsidP="004F30C5">
      <w:pPr>
        <w:pStyle w:val="Tableofcontent"/>
        <w:rPr>
          <w:lang w:val="en-US"/>
        </w:rPr>
      </w:pPr>
      <w:r>
        <w:rPr>
          <w:lang w:val="en-US"/>
        </w:rPr>
        <w:lastRenderedPageBreak/>
        <w:t>Figurer</w:t>
      </w:r>
    </w:p>
    <w:p w:rsidR="00EA7936" w:rsidRDefault="00EA7936">
      <w:pPr>
        <w:pStyle w:val="Figurfrteckning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r>
        <w:fldChar w:fldCharType="begin"/>
      </w:r>
      <w:r>
        <w:instrText xml:space="preserve"> TOC \h \z \c "Figur" </w:instrText>
      </w:r>
      <w:r>
        <w:fldChar w:fldCharType="separate"/>
      </w:r>
      <w:hyperlink w:anchor="_Toc489811918" w:history="1">
        <w:r w:rsidRPr="009272F3">
          <w:rPr>
            <w:rStyle w:val="Hyperlnk"/>
            <w:noProof/>
          </w:rPr>
          <w:t>Figur 1 Detta är inte en pipa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A7936" w:rsidRDefault="00EA7936">
      <w:pPr>
        <w:pStyle w:val="Figurfrteckning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489811919" w:history="1">
        <w:r w:rsidRPr="009272F3">
          <w:rPr>
            <w:rStyle w:val="Hyperlnk"/>
            <w:noProof/>
          </w:rPr>
          <w:t xml:space="preserve">Figur 2 </w:t>
        </w:r>
        <w:r w:rsidRPr="009272F3">
          <w:rPr>
            <w:rStyle w:val="Hyperlnk"/>
            <w:noProof/>
            <w:lang w:val="en-GB"/>
          </w:rPr>
          <w:t>Forskningsstrategier och forskningsmetoder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7936" w:rsidRPr="00EA7936" w:rsidRDefault="00EA7936" w:rsidP="00EA7936">
      <w:r>
        <w:fldChar w:fldCharType="end"/>
      </w:r>
    </w:p>
    <w:p w:rsidR="00464A7D" w:rsidRDefault="00464A7D">
      <w:pPr>
        <w:spacing w:after="200" w:line="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464A7D" w:rsidRDefault="008753B3" w:rsidP="00464A7D">
      <w:pPr>
        <w:pStyle w:val="Tableofcontent"/>
        <w:rPr>
          <w:lang w:val="en-US"/>
        </w:rPr>
      </w:pPr>
      <w:proofErr w:type="spellStart"/>
      <w:r>
        <w:rPr>
          <w:lang w:val="en-US"/>
        </w:rPr>
        <w:lastRenderedPageBreak/>
        <w:t>Tabeller</w:t>
      </w:r>
      <w:proofErr w:type="spellEnd"/>
    </w:p>
    <w:p w:rsidR="00EA7936" w:rsidRDefault="00EA7936">
      <w:pPr>
        <w:pStyle w:val="Figurfrteckning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"Tabell" </w:instrText>
      </w:r>
      <w:r>
        <w:rPr>
          <w:lang w:val="en-US"/>
        </w:rPr>
        <w:fldChar w:fldCharType="separate"/>
      </w:r>
      <w:hyperlink w:anchor="_Toc489811950" w:history="1">
        <w:r w:rsidRPr="00D50026">
          <w:rPr>
            <w:rStyle w:val="Hyperlnk"/>
            <w:noProof/>
          </w:rPr>
          <w:t>Tabell 1 Filosofiska böcker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936" w:rsidRDefault="00EA7936">
      <w:pPr>
        <w:pStyle w:val="Figurfrteckning"/>
        <w:tabs>
          <w:tab w:val="right" w:leader="dot" w:pos="9062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489811951" w:history="1">
        <w:r w:rsidRPr="00D50026">
          <w:rPr>
            <w:rStyle w:val="Hyperlnk"/>
            <w:noProof/>
          </w:rPr>
          <w:t>Tabell 2 Filosofiska böcker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_Toc489811951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936" w:rsidRPr="00AC157A" w:rsidRDefault="00EA7936" w:rsidP="00AC157A">
      <w:pPr>
        <w:pStyle w:val="Sidhuvud"/>
        <w:rPr>
          <w:lang w:val="en-US"/>
        </w:rPr>
      </w:pPr>
      <w:r>
        <w:rPr>
          <w:lang w:val="en-US"/>
        </w:rPr>
        <w:fldChar w:fldCharType="end"/>
      </w:r>
    </w:p>
    <w:p w:rsidR="00464A7D" w:rsidRDefault="00464A7D">
      <w:pPr>
        <w:spacing w:after="200" w:line="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464A7D" w:rsidRPr="0087496A" w:rsidRDefault="008753B3" w:rsidP="00464A7D">
      <w:pPr>
        <w:pStyle w:val="Tableofcontent"/>
        <w:rPr>
          <w:lang w:val="en-US"/>
        </w:rPr>
      </w:pPr>
      <w:proofErr w:type="spellStart"/>
      <w:r>
        <w:rPr>
          <w:lang w:val="en-US"/>
        </w:rPr>
        <w:lastRenderedPageBreak/>
        <w:t>Förkortningar</w:t>
      </w:r>
      <w:proofErr w:type="spellEnd"/>
    </w:p>
    <w:p w:rsidR="006A4C3C" w:rsidRPr="00464A7D" w:rsidRDefault="00464A7D" w:rsidP="00464A7D">
      <w:pPr>
        <w:spacing w:after="200" w:line="0" w:lineRule="auto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:rsidR="00881291" w:rsidRDefault="00881291" w:rsidP="00134A05">
      <w:pPr>
        <w:pStyle w:val="Rubrik1"/>
        <w:sectPr w:rsidR="00881291" w:rsidSect="005A3189">
          <w:footerReference w:type="default" r:id="rId11"/>
          <w:footerReference w:type="first" r:id="rId12"/>
          <w:type w:val="continuous"/>
          <w:pgSz w:w="11906" w:h="16838" w:code="9"/>
          <w:pgMar w:top="1417" w:right="1417" w:bottom="1417" w:left="1417" w:header="709" w:footer="709" w:gutter="0"/>
          <w:pgNumType w:fmt="lowerRoman" w:start="1"/>
          <w:cols w:space="708"/>
          <w:titlePg/>
          <w:docGrid w:linePitch="360"/>
        </w:sectPr>
      </w:pPr>
    </w:p>
    <w:p w:rsidR="009C51C4" w:rsidRPr="00360C5A" w:rsidRDefault="008E27F5" w:rsidP="00134A05">
      <w:pPr>
        <w:pStyle w:val="Rubrik1"/>
      </w:pPr>
      <w:bookmarkStart w:id="0" w:name="_Toc489811653"/>
      <w:proofErr w:type="spellStart"/>
      <w:r>
        <w:lastRenderedPageBreak/>
        <w:t>Första</w:t>
      </w:r>
      <w:proofErr w:type="spellEnd"/>
      <w:r>
        <w:t xml:space="preserve"> </w:t>
      </w:r>
      <w:proofErr w:type="spellStart"/>
      <w:r>
        <w:t>kapitlet</w:t>
      </w:r>
      <w:bookmarkEnd w:id="0"/>
      <w:proofErr w:type="spellEnd"/>
    </w:p>
    <w:p w:rsidR="008574BA" w:rsidRPr="008574BA" w:rsidRDefault="008574BA" w:rsidP="008574BA">
      <w:pPr>
        <w:pStyle w:val="Brdtext"/>
      </w:pPr>
      <w:r w:rsidRPr="008574BA">
        <w:t>Detta kapitel ger en introduktion till examensarbetet genom att introducera problem, forskningsfråga och avgränsningar.</w:t>
      </w:r>
    </w:p>
    <w:p w:rsidR="00120C38" w:rsidRPr="008574BA" w:rsidRDefault="008574BA" w:rsidP="00120C38">
      <w:pPr>
        <w:pStyle w:val="Brdtext"/>
      </w:pPr>
      <w:r w:rsidRPr="008574BA">
        <w:t>Det kan vara trevligt att inkludera figurer redan i det första kapitlet. En bild av en pipa (men inte en pipa) ges i</w:t>
      </w:r>
      <w:r>
        <w:t xml:space="preserve"> </w:t>
      </w:r>
      <w:r>
        <w:fldChar w:fldCharType="begin"/>
      </w:r>
      <w:r>
        <w:instrText xml:space="preserve"> REF _Ref487706720 \h </w:instrText>
      </w:r>
      <w:r>
        <w:fldChar w:fldCharType="separate"/>
      </w:r>
      <w:r w:rsidRPr="008574BA">
        <w:t xml:space="preserve">Figur </w:t>
      </w:r>
      <w:r w:rsidRPr="008574BA">
        <w:rPr>
          <w:noProof/>
        </w:rPr>
        <w:t>1</w:t>
      </w:r>
      <w:r>
        <w:fldChar w:fldCharType="end"/>
      </w:r>
      <w:r w:rsidR="00120C38" w:rsidRPr="008574BA">
        <w:t>.</w:t>
      </w:r>
    </w:p>
    <w:p w:rsidR="008E5CE9" w:rsidRPr="008574BA" w:rsidRDefault="008574BA" w:rsidP="00120C38">
      <w:pPr>
        <w:pStyle w:val="Rubrik2"/>
        <w:rPr>
          <w:lang w:val="sv-SE"/>
        </w:rPr>
      </w:pPr>
      <w:bookmarkStart w:id="1" w:name="_Toc489811654"/>
      <w:proofErr w:type="spellStart"/>
      <w:r>
        <w:t>Ett</w:t>
      </w:r>
      <w:proofErr w:type="spellEnd"/>
      <w:r>
        <w:t xml:space="preserve"> </w:t>
      </w:r>
      <w:proofErr w:type="spellStart"/>
      <w:r>
        <w:t>avsnitt</w:t>
      </w:r>
      <w:bookmarkEnd w:id="1"/>
      <w:proofErr w:type="spellEnd"/>
    </w:p>
    <w:p w:rsidR="00F533AD" w:rsidRPr="008574BA" w:rsidRDefault="00F533AD" w:rsidP="00110AD4"/>
    <w:p w:rsidR="00CB60AB" w:rsidRPr="008574BA" w:rsidRDefault="00120C38" w:rsidP="00F533AD"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4489450" cy="3448049"/>
                <wp:effectExtent l="0" t="0" r="6350" b="635"/>
                <wp:docPr id="8" name="Grup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3448049"/>
                          <a:chOff x="0" y="1"/>
                          <a:chExt cx="5760720" cy="4330064"/>
                        </a:xfrm>
                      </wpg:grpSpPr>
                      <pic:pic xmlns:pic="http://schemas.openxmlformats.org/drawingml/2006/picture">
                        <pic:nvPicPr>
                          <pic:cNvPr id="5" name="Bildobjekt 5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755780" cy="4103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ruta 6"/>
                        <wps:cNvSpPr txBox="1"/>
                        <wps:spPr>
                          <a:xfrm>
                            <a:off x="0" y="4107180"/>
                            <a:ext cx="5760720" cy="2228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753B3" w:rsidRPr="00120C38" w:rsidRDefault="008753B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 8" o:spid="_x0000_s1027" style="width:353.5pt;height:271.5pt;mso-position-horizontal-relative:char;mso-position-vertical-relative:line" coordorigin="" coordsize="57607,43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objekt 5" o:spid="_x0000_s1028" type="#_x0000_t75" style="position:absolute;width:57557;height:4103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">
                  <v:imagedata r:id="rId15" o:title=""/>
                </v:shape>
                <v:shape id="Textruta 6" o:spid="_x0000_s1029" type="#_x0000_t202" style="position:absolute;top:41071;width:5760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8753B3" w:rsidRPr="00120C38" w:rsidRDefault="008753B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573C7" w:rsidRPr="008574BA" w:rsidRDefault="008574BA" w:rsidP="00382F50">
      <w:pPr>
        <w:pStyle w:val="Beskrivning"/>
      </w:pPr>
      <w:bookmarkStart w:id="2" w:name="_Ref487706720"/>
      <w:bookmarkStart w:id="3" w:name="_Toc489811918"/>
      <w:r w:rsidRPr="008574BA">
        <w:t xml:space="preserve">Figur </w:t>
      </w:r>
      <w:r>
        <w:fldChar w:fldCharType="begin"/>
      </w:r>
      <w:r w:rsidRPr="008574BA">
        <w:instrText xml:space="preserve"> SEQ Figur \* ARABIC </w:instrText>
      </w:r>
      <w:r>
        <w:fldChar w:fldCharType="separate"/>
      </w:r>
      <w:r w:rsidR="00E35BD2">
        <w:rPr>
          <w:noProof/>
        </w:rPr>
        <w:t>1</w:t>
      </w:r>
      <w:r>
        <w:fldChar w:fldCharType="end"/>
      </w:r>
      <w:bookmarkEnd w:id="2"/>
      <w:r w:rsidR="00002745" w:rsidRPr="008574BA">
        <w:t xml:space="preserve"> </w:t>
      </w:r>
      <w:r w:rsidRPr="008574BA">
        <w:t>Detta är inte en pipa</w:t>
      </w:r>
      <w:bookmarkEnd w:id="3"/>
    </w:p>
    <w:p w:rsidR="00B3645C" w:rsidRPr="008574BA" w:rsidRDefault="00B3645C" w:rsidP="00B3645C"/>
    <w:p w:rsidR="00711CEC" w:rsidRPr="008574BA" w:rsidRDefault="00711CEC" w:rsidP="00711CEC">
      <w:pPr>
        <w:pStyle w:val="Brdtext"/>
      </w:pPr>
      <w:r w:rsidRPr="008574BA">
        <w:t>(</w:t>
      </w:r>
      <w:r w:rsidR="008574BA" w:rsidRPr="008574BA">
        <w:t xml:space="preserve">Att hantera </w:t>
      </w:r>
      <w:proofErr w:type="spellStart"/>
      <w:r w:rsidR="008574BA" w:rsidRPr="008574BA">
        <w:t>figure</w:t>
      </w:r>
      <w:proofErr w:type="spellEnd"/>
      <w:r w:rsidR="008574BA" w:rsidRPr="008574BA">
        <w:t xml:space="preserve">- och tabellbeskrivningar i Word kan vara besvärligt, men en enkel guide finns här: </w:t>
      </w:r>
      <w:hyperlink r:id="rId16" w:history="1">
        <w:r w:rsidR="00E84E87" w:rsidRPr="008574BA">
          <w:rPr>
            <w:rStyle w:val="Hyperlnk"/>
          </w:rPr>
          <w:t>https://libroediting.com/2012/12/27/table-of-figures-an</w:t>
        </w:r>
        <w:r w:rsidR="00E84E87" w:rsidRPr="008574BA">
          <w:rPr>
            <w:rStyle w:val="Hyperlnk"/>
          </w:rPr>
          <w:t>d</w:t>
        </w:r>
        <w:r w:rsidR="00E84E87" w:rsidRPr="008574BA">
          <w:rPr>
            <w:rStyle w:val="Hyperlnk"/>
          </w:rPr>
          <w:t>-table-of-tables/</w:t>
        </w:r>
      </w:hyperlink>
      <w:r w:rsidRPr="008574BA">
        <w:t>.)</w:t>
      </w:r>
    </w:p>
    <w:p w:rsidR="00E84E87" w:rsidRDefault="008574BA" w:rsidP="00E84E87">
      <w:pPr>
        <w:pStyle w:val="Rubrik3"/>
      </w:pPr>
      <w:bookmarkStart w:id="4" w:name="_Toc489811655"/>
      <w:proofErr w:type="spellStart"/>
      <w:r>
        <w:t>Ett</w:t>
      </w:r>
      <w:proofErr w:type="spellEnd"/>
      <w:r>
        <w:t xml:space="preserve"> </w:t>
      </w:r>
      <w:proofErr w:type="spellStart"/>
      <w:r>
        <w:t>mindre</w:t>
      </w:r>
      <w:proofErr w:type="spellEnd"/>
      <w:r>
        <w:t xml:space="preserve"> </w:t>
      </w:r>
      <w:proofErr w:type="spellStart"/>
      <w:r>
        <w:t>avsnitt</w:t>
      </w:r>
      <w:bookmarkEnd w:id="4"/>
      <w:proofErr w:type="spellEnd"/>
    </w:p>
    <w:p w:rsidR="00711CEC" w:rsidRPr="00711CEC" w:rsidRDefault="00711CEC" w:rsidP="00711CEC">
      <w:pPr>
        <w:rPr>
          <w:lang w:val="en-GB"/>
        </w:rPr>
      </w:pPr>
    </w:p>
    <w:p w:rsidR="00120C38" w:rsidRDefault="00120C38" w:rsidP="00F573C7">
      <w:pPr>
        <w:pStyle w:val="Beskrivning"/>
        <w:rPr>
          <w:lang w:val="en-US"/>
        </w:rPr>
      </w:pPr>
      <w:r>
        <w:rPr>
          <w:lang w:val="en-US"/>
        </w:rPr>
        <w:br w:type="page"/>
      </w:r>
      <w:bookmarkStart w:id="5" w:name="_GoBack"/>
      <w:bookmarkEnd w:id="5"/>
    </w:p>
    <w:p w:rsidR="008F3237" w:rsidRDefault="009E4FBB" w:rsidP="00134A05">
      <w:pPr>
        <w:pStyle w:val="Rubrik1"/>
      </w:pPr>
      <w:bookmarkStart w:id="6" w:name="_Toc489811656"/>
      <w:proofErr w:type="spellStart"/>
      <w:r>
        <w:lastRenderedPageBreak/>
        <w:t>Andra</w:t>
      </w:r>
      <w:proofErr w:type="spellEnd"/>
      <w:r>
        <w:t xml:space="preserve"> </w:t>
      </w:r>
      <w:proofErr w:type="spellStart"/>
      <w:r>
        <w:t>kapitlet</w:t>
      </w:r>
      <w:bookmarkEnd w:id="6"/>
      <w:proofErr w:type="spellEnd"/>
      <w:r w:rsidR="008F3237" w:rsidRPr="008F3237">
        <w:t xml:space="preserve"> </w:t>
      </w:r>
    </w:p>
    <w:p w:rsidR="009E4FBB" w:rsidRDefault="009E4FBB" w:rsidP="00B3645C">
      <w:pPr>
        <w:pStyle w:val="Brdtext"/>
        <w:rPr>
          <w:lang w:val="en-US" w:eastAsia="en-US"/>
        </w:rPr>
      </w:pPr>
      <w:proofErr w:type="spellStart"/>
      <w:r w:rsidRPr="009E4FBB">
        <w:rPr>
          <w:lang w:val="en-US" w:eastAsia="en-US"/>
        </w:rPr>
        <w:t>Det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andra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kapitlet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kan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ge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en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utökad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bakgrund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och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introducera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relaterad</w:t>
      </w:r>
      <w:proofErr w:type="spellEnd"/>
      <w:r w:rsidRPr="009E4FBB">
        <w:rPr>
          <w:lang w:val="en-US" w:eastAsia="en-US"/>
        </w:rPr>
        <w:t xml:space="preserve"> </w:t>
      </w:r>
      <w:proofErr w:type="spellStart"/>
      <w:r w:rsidRPr="009E4FBB">
        <w:rPr>
          <w:lang w:val="en-US" w:eastAsia="en-US"/>
        </w:rPr>
        <w:t>forskning</w:t>
      </w:r>
      <w:proofErr w:type="spellEnd"/>
      <w:r w:rsidRPr="009E4FBB">
        <w:rPr>
          <w:lang w:val="en-US" w:eastAsia="en-US"/>
        </w:rPr>
        <w:t>.</w:t>
      </w:r>
    </w:p>
    <w:p w:rsidR="00B3645C" w:rsidRDefault="00B3645C" w:rsidP="00B3645C">
      <w:pPr>
        <w:pStyle w:val="Brdtext"/>
        <w:rPr>
          <w:lang w:val="en-US" w:eastAsia="en-US"/>
        </w:rPr>
      </w:pPr>
    </w:p>
    <w:p w:rsidR="00B3645C" w:rsidRPr="009E4FBB" w:rsidRDefault="00B3645C" w:rsidP="00B3645C">
      <w:pPr>
        <w:spacing w:after="200" w:line="0" w:lineRule="auto"/>
        <w:rPr>
          <w:rFonts w:eastAsia="Times New Roman" w:cs="Times New Roman"/>
          <w:szCs w:val="24"/>
          <w:lang w:val="en-GB"/>
        </w:rPr>
      </w:pPr>
      <w:r w:rsidRPr="009E4FBB">
        <w:rPr>
          <w:lang w:val="en-GB"/>
        </w:rPr>
        <w:br w:type="page"/>
      </w:r>
    </w:p>
    <w:p w:rsidR="008F3237" w:rsidRDefault="009E4FBB" w:rsidP="00134A05">
      <w:pPr>
        <w:pStyle w:val="Rubrik1"/>
      </w:pPr>
      <w:bookmarkStart w:id="7" w:name="_Toc489811657"/>
      <w:proofErr w:type="spellStart"/>
      <w:r>
        <w:lastRenderedPageBreak/>
        <w:t>Tredje</w:t>
      </w:r>
      <w:proofErr w:type="spellEnd"/>
      <w:r>
        <w:t xml:space="preserve"> </w:t>
      </w:r>
      <w:proofErr w:type="spellStart"/>
      <w:r>
        <w:t>kapitlet</w:t>
      </w:r>
      <w:bookmarkEnd w:id="7"/>
      <w:proofErr w:type="spellEnd"/>
    </w:p>
    <w:p w:rsidR="00B3645C" w:rsidRPr="00E35BD2" w:rsidRDefault="009E4FBB" w:rsidP="00B3645C">
      <w:pPr>
        <w:pStyle w:val="Brdtext"/>
        <w:rPr>
          <w:lang w:eastAsia="en-US"/>
        </w:rPr>
      </w:pPr>
      <w:r w:rsidRPr="009E4FBB">
        <w:rPr>
          <w:lang w:eastAsia="en-US"/>
        </w:rPr>
        <w:t xml:space="preserve">Det tredje kapitlet kan handla om metod och diskutera forskningsstrategier, datainsamlingsmetoder och dataanalysmetoder. </w:t>
      </w:r>
      <w:r w:rsidRPr="00E35BD2">
        <w:rPr>
          <w:lang w:eastAsia="en-US"/>
        </w:rPr>
        <w:t xml:space="preserve">En enkel översikt av relationerna mellan dessa ges i </w:t>
      </w:r>
      <w:r w:rsidR="00E35BD2">
        <w:rPr>
          <w:lang w:val="en-US" w:eastAsia="en-US"/>
        </w:rPr>
        <w:fldChar w:fldCharType="begin"/>
      </w:r>
      <w:r w:rsidR="00E35BD2" w:rsidRPr="00E35BD2">
        <w:rPr>
          <w:lang w:eastAsia="en-US"/>
        </w:rPr>
        <w:instrText xml:space="preserve"> REF _Ref489810648 \h </w:instrText>
      </w:r>
      <w:r w:rsidR="00E35BD2">
        <w:rPr>
          <w:lang w:val="en-US" w:eastAsia="en-US"/>
        </w:rPr>
      </w:r>
      <w:r w:rsidR="00E35BD2">
        <w:rPr>
          <w:lang w:val="en-US" w:eastAsia="en-US"/>
        </w:rPr>
        <w:fldChar w:fldCharType="separate"/>
      </w:r>
      <w:r w:rsidR="00E35BD2">
        <w:t xml:space="preserve">Figur </w:t>
      </w:r>
      <w:r w:rsidR="00E35BD2">
        <w:rPr>
          <w:noProof/>
        </w:rPr>
        <w:t>2</w:t>
      </w:r>
      <w:r w:rsidR="00E35BD2">
        <w:rPr>
          <w:lang w:val="en-US" w:eastAsia="en-US"/>
        </w:rPr>
        <w:fldChar w:fldCharType="end"/>
      </w:r>
      <w:r w:rsidR="00E35BD2" w:rsidRPr="00E35BD2">
        <w:rPr>
          <w:lang w:eastAsia="en-US"/>
        </w:rPr>
        <w:t>.</w:t>
      </w:r>
    </w:p>
    <w:p w:rsidR="00B3645C" w:rsidRDefault="00B3645C" w:rsidP="00B3645C">
      <w:pPr>
        <w:pStyle w:val="Brdtext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3749048" cy="2965710"/>
            <wp:effectExtent l="0" t="0" r="3810" b="635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ategi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8" cy="29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C" w:rsidRDefault="00E35BD2" w:rsidP="00382F50">
      <w:pPr>
        <w:pStyle w:val="Beskrivning"/>
        <w:rPr>
          <w:lang w:val="en-GB"/>
        </w:rPr>
      </w:pPr>
      <w:bookmarkStart w:id="8" w:name="_Ref489810648"/>
      <w:bookmarkStart w:id="9" w:name="_Toc489811919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8"/>
      <w:r>
        <w:t xml:space="preserve"> </w:t>
      </w:r>
      <w:proofErr w:type="spellStart"/>
      <w:r w:rsidR="009E4FBB">
        <w:rPr>
          <w:lang w:val="en-GB"/>
        </w:rPr>
        <w:t>Forskningsstrategier</w:t>
      </w:r>
      <w:proofErr w:type="spellEnd"/>
      <w:r w:rsidR="009E4FBB">
        <w:rPr>
          <w:lang w:val="en-GB"/>
        </w:rPr>
        <w:t xml:space="preserve"> </w:t>
      </w:r>
      <w:proofErr w:type="spellStart"/>
      <w:r w:rsidR="009E4FBB">
        <w:rPr>
          <w:lang w:val="en-GB"/>
        </w:rPr>
        <w:t>och</w:t>
      </w:r>
      <w:proofErr w:type="spellEnd"/>
      <w:r w:rsidR="009E4FBB">
        <w:rPr>
          <w:lang w:val="en-GB"/>
        </w:rPr>
        <w:t xml:space="preserve"> </w:t>
      </w:r>
      <w:proofErr w:type="spellStart"/>
      <w:r w:rsidR="009E4FBB">
        <w:rPr>
          <w:lang w:val="en-GB"/>
        </w:rPr>
        <w:t>forskningsmetoder</w:t>
      </w:r>
      <w:bookmarkEnd w:id="9"/>
      <w:proofErr w:type="spellEnd"/>
    </w:p>
    <w:p w:rsidR="00B3645C" w:rsidRDefault="00B3645C" w:rsidP="00B3645C">
      <w:pPr>
        <w:rPr>
          <w:lang w:val="en-GB"/>
        </w:rPr>
      </w:pPr>
    </w:p>
    <w:p w:rsidR="00B3645C" w:rsidRDefault="00B3645C" w:rsidP="00B3645C">
      <w:pPr>
        <w:rPr>
          <w:lang w:val="en-GB"/>
        </w:rPr>
      </w:pPr>
    </w:p>
    <w:p w:rsidR="00B3645C" w:rsidRDefault="00B3645C">
      <w:pPr>
        <w:spacing w:after="200" w:line="0" w:lineRule="auto"/>
        <w:rPr>
          <w:lang w:val="en-GB"/>
        </w:rPr>
      </w:pPr>
      <w:r>
        <w:rPr>
          <w:lang w:val="en-GB"/>
        </w:rPr>
        <w:br w:type="page"/>
      </w:r>
    </w:p>
    <w:p w:rsidR="00B3645C" w:rsidRDefault="00E35BD2" w:rsidP="00B3645C">
      <w:pPr>
        <w:pStyle w:val="Rubrik1"/>
      </w:pPr>
      <w:bookmarkStart w:id="10" w:name="_Toc489811658"/>
      <w:proofErr w:type="spellStart"/>
      <w:r>
        <w:rPr>
          <w:lang w:val="en-GB"/>
        </w:rPr>
        <w:lastRenderedPageBreak/>
        <w:t>Fjärde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kapitlet</w:t>
      </w:r>
      <w:bookmarkEnd w:id="10"/>
      <w:proofErr w:type="spellEnd"/>
    </w:p>
    <w:p w:rsidR="00E35BD2" w:rsidRDefault="00E35BD2" w:rsidP="00B51CC2">
      <w:pPr>
        <w:pStyle w:val="Brdtext"/>
        <w:rPr>
          <w:lang w:eastAsia="en-US"/>
        </w:rPr>
      </w:pPr>
      <w:r w:rsidRPr="00E35BD2">
        <w:rPr>
          <w:lang w:eastAsia="en-US"/>
        </w:rPr>
        <w:t xml:space="preserve">Detta kapitel kan presentera resultaten av examensarbetet. Tabeller är ofta användbara för att presentera resultat, se till exempel </w:t>
      </w:r>
      <w:r>
        <w:rPr>
          <w:lang w:eastAsia="en-US"/>
        </w:rPr>
        <w:fldChar w:fldCharType="begin"/>
      </w:r>
      <w:r>
        <w:rPr>
          <w:lang w:eastAsia="en-US"/>
        </w:rPr>
        <w:instrText xml:space="preserve"> REF _Ref489810823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Tabell </w:t>
      </w:r>
      <w:r>
        <w:rPr>
          <w:noProof/>
        </w:rPr>
        <w:t>1</w:t>
      </w:r>
      <w:r>
        <w:rPr>
          <w:lang w:eastAsia="en-US"/>
        </w:rPr>
        <w:fldChar w:fldCharType="end"/>
      </w:r>
      <w:r>
        <w:rPr>
          <w:lang w:eastAsia="en-US"/>
        </w:rPr>
        <w:t>.</w:t>
      </w:r>
    </w:p>
    <w:p w:rsidR="008753B3" w:rsidRPr="00E35BD2" w:rsidRDefault="008753B3" w:rsidP="00B51CC2">
      <w:pPr>
        <w:pStyle w:val="Brdtext"/>
        <w:rPr>
          <w:lang w:eastAsia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51CC2" w:rsidTr="00B51CC2">
        <w:tc>
          <w:tcPr>
            <w:tcW w:w="3020" w:type="dxa"/>
          </w:tcPr>
          <w:p w:rsidR="00B51CC2" w:rsidRDefault="00E35BD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Författare</w:t>
            </w:r>
            <w:proofErr w:type="spellEnd"/>
          </w:p>
        </w:tc>
        <w:tc>
          <w:tcPr>
            <w:tcW w:w="3021" w:type="dxa"/>
          </w:tcPr>
          <w:p w:rsidR="00B51CC2" w:rsidRDefault="00E35BD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Titel</w:t>
            </w:r>
            <w:proofErr w:type="spellEnd"/>
          </w:p>
        </w:tc>
        <w:tc>
          <w:tcPr>
            <w:tcW w:w="3021" w:type="dxa"/>
          </w:tcPr>
          <w:p w:rsidR="00B51CC2" w:rsidRDefault="00E35BD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Publikationsår</w:t>
            </w:r>
            <w:proofErr w:type="spellEnd"/>
          </w:p>
        </w:tc>
      </w:tr>
      <w:tr w:rsidR="00B51CC2" w:rsidTr="00B51CC2">
        <w:tc>
          <w:tcPr>
            <w:tcW w:w="3020" w:type="dxa"/>
          </w:tcPr>
          <w:p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Gottlob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Frege</w:t>
            </w:r>
            <w:proofErr w:type="spellEnd"/>
          </w:p>
        </w:tc>
        <w:tc>
          <w:tcPr>
            <w:tcW w:w="3021" w:type="dxa"/>
          </w:tcPr>
          <w:p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Begriffsschrift</w:t>
            </w:r>
            <w:proofErr w:type="spellEnd"/>
          </w:p>
        </w:tc>
        <w:tc>
          <w:tcPr>
            <w:tcW w:w="3021" w:type="dxa"/>
          </w:tcPr>
          <w:p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1879</w:t>
            </w:r>
          </w:p>
        </w:tc>
      </w:tr>
      <w:tr w:rsidR="00B51CC2" w:rsidTr="00B51CC2">
        <w:tc>
          <w:tcPr>
            <w:tcW w:w="3020" w:type="dxa"/>
          </w:tcPr>
          <w:p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Bertrand Russell</w:t>
            </w:r>
          </w:p>
        </w:tc>
        <w:tc>
          <w:tcPr>
            <w:tcW w:w="3021" w:type="dxa"/>
          </w:tcPr>
          <w:p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Principia Mathematica</w:t>
            </w:r>
          </w:p>
        </w:tc>
        <w:tc>
          <w:tcPr>
            <w:tcW w:w="3021" w:type="dxa"/>
          </w:tcPr>
          <w:p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1910</w:t>
            </w:r>
          </w:p>
        </w:tc>
      </w:tr>
      <w:tr w:rsidR="00B51CC2" w:rsidTr="00B51CC2">
        <w:tc>
          <w:tcPr>
            <w:tcW w:w="3020" w:type="dxa"/>
          </w:tcPr>
          <w:p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Ludwig Wittgenstein</w:t>
            </w:r>
          </w:p>
        </w:tc>
        <w:tc>
          <w:tcPr>
            <w:tcW w:w="3021" w:type="dxa"/>
          </w:tcPr>
          <w:p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Philosophical Investigations</w:t>
            </w:r>
          </w:p>
        </w:tc>
        <w:tc>
          <w:tcPr>
            <w:tcW w:w="3021" w:type="dxa"/>
          </w:tcPr>
          <w:p w:rsidR="00B51CC2" w:rsidRDefault="00B51CC2" w:rsidP="0088465A">
            <w:pPr>
              <w:pStyle w:val="Brdtext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1953</w:t>
            </w:r>
          </w:p>
        </w:tc>
      </w:tr>
    </w:tbl>
    <w:p w:rsidR="00B3645C" w:rsidRDefault="00E35BD2" w:rsidP="00E35BD2">
      <w:pPr>
        <w:pStyle w:val="Beskrivning"/>
      </w:pPr>
      <w:bookmarkStart w:id="11" w:name="_Ref489810823"/>
      <w:bookmarkStart w:id="12" w:name="_Toc489811950"/>
      <w:r>
        <w:t xml:space="preserve">Tabell </w:t>
      </w:r>
      <w:fldSimple w:instr=" SEQ Tabell \* ARABIC ">
        <w:r>
          <w:rPr>
            <w:noProof/>
          </w:rPr>
          <w:t>1</w:t>
        </w:r>
      </w:fldSimple>
      <w:bookmarkEnd w:id="11"/>
      <w:r>
        <w:t xml:space="preserve"> Filosofiska böcker 1</w:t>
      </w:r>
      <w:bookmarkEnd w:id="12"/>
    </w:p>
    <w:p w:rsidR="0088465A" w:rsidRDefault="0088465A" w:rsidP="0088465A">
      <w:pPr>
        <w:rPr>
          <w:lang w:val="en-GB"/>
        </w:rPr>
      </w:pPr>
    </w:p>
    <w:p w:rsidR="0088465A" w:rsidRDefault="00E35BD2" w:rsidP="0088465A">
      <w:r w:rsidRPr="00E35BD2">
        <w:t xml:space="preserve">Samma data visas i </w:t>
      </w:r>
      <w:r>
        <w:fldChar w:fldCharType="begin"/>
      </w:r>
      <w:r>
        <w:instrText xml:space="preserve"> REF _Ref489810859 \h </w:instrText>
      </w:r>
      <w:r>
        <w:fldChar w:fldCharType="separate"/>
      </w:r>
      <w:r>
        <w:t xml:space="preserve">Tabell </w:t>
      </w:r>
      <w:r>
        <w:rPr>
          <w:noProof/>
        </w:rPr>
        <w:t>2</w:t>
      </w:r>
      <w:r>
        <w:fldChar w:fldCharType="end"/>
      </w:r>
      <w:r>
        <w:t xml:space="preserve"> </w:t>
      </w:r>
      <w:r w:rsidRPr="00E35BD2">
        <w:t>men med en annan formatering.</w:t>
      </w:r>
    </w:p>
    <w:p w:rsidR="00E35BD2" w:rsidRPr="00E35BD2" w:rsidRDefault="00E35BD2" w:rsidP="0088465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465A" w:rsidTr="0088465A">
        <w:tc>
          <w:tcPr>
            <w:tcW w:w="3020" w:type="dxa"/>
            <w:shd w:val="clear" w:color="auto" w:fill="DAEEF3" w:themeFill="accent5" w:themeFillTint="33"/>
          </w:tcPr>
          <w:p w:rsidR="0088465A" w:rsidRDefault="00E35BD2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Författare</w:t>
            </w:r>
            <w:proofErr w:type="spellEnd"/>
          </w:p>
        </w:tc>
        <w:tc>
          <w:tcPr>
            <w:tcW w:w="3021" w:type="dxa"/>
            <w:shd w:val="clear" w:color="auto" w:fill="DAEEF3" w:themeFill="accent5" w:themeFillTint="33"/>
          </w:tcPr>
          <w:p w:rsidR="0088465A" w:rsidRDefault="00E35BD2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Titel</w:t>
            </w:r>
            <w:proofErr w:type="spellEnd"/>
          </w:p>
        </w:tc>
        <w:tc>
          <w:tcPr>
            <w:tcW w:w="3021" w:type="dxa"/>
            <w:shd w:val="clear" w:color="auto" w:fill="DAEEF3" w:themeFill="accent5" w:themeFillTint="33"/>
          </w:tcPr>
          <w:p w:rsidR="0088465A" w:rsidRDefault="00E35BD2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Publikationsår</w:t>
            </w:r>
            <w:proofErr w:type="spellEnd"/>
          </w:p>
        </w:tc>
      </w:tr>
      <w:tr w:rsidR="0088465A" w:rsidTr="008753B3">
        <w:tc>
          <w:tcPr>
            <w:tcW w:w="3020" w:type="dxa"/>
          </w:tcPr>
          <w:p w:rsidR="0088465A" w:rsidRDefault="0088465A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Gottlob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Frege</w:t>
            </w:r>
            <w:proofErr w:type="spellEnd"/>
          </w:p>
        </w:tc>
        <w:tc>
          <w:tcPr>
            <w:tcW w:w="3021" w:type="dxa"/>
          </w:tcPr>
          <w:p w:rsidR="0088465A" w:rsidRDefault="0088465A" w:rsidP="008753B3">
            <w:pPr>
              <w:pStyle w:val="Brdtext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Begriffsschrift</w:t>
            </w:r>
            <w:proofErr w:type="spellEnd"/>
          </w:p>
        </w:tc>
        <w:tc>
          <w:tcPr>
            <w:tcW w:w="3021" w:type="dxa"/>
          </w:tcPr>
          <w:p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1879</w:t>
            </w:r>
          </w:p>
        </w:tc>
      </w:tr>
      <w:tr w:rsidR="0088465A" w:rsidTr="008753B3">
        <w:tc>
          <w:tcPr>
            <w:tcW w:w="3020" w:type="dxa"/>
          </w:tcPr>
          <w:p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Bertrand Russell</w:t>
            </w:r>
          </w:p>
        </w:tc>
        <w:tc>
          <w:tcPr>
            <w:tcW w:w="3021" w:type="dxa"/>
          </w:tcPr>
          <w:p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Principia Mathematica</w:t>
            </w:r>
          </w:p>
        </w:tc>
        <w:tc>
          <w:tcPr>
            <w:tcW w:w="3021" w:type="dxa"/>
          </w:tcPr>
          <w:p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1910</w:t>
            </w:r>
          </w:p>
        </w:tc>
      </w:tr>
      <w:tr w:rsidR="0088465A" w:rsidTr="008753B3">
        <w:tc>
          <w:tcPr>
            <w:tcW w:w="3020" w:type="dxa"/>
          </w:tcPr>
          <w:p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Ludwig Wittgenstein</w:t>
            </w:r>
          </w:p>
        </w:tc>
        <w:tc>
          <w:tcPr>
            <w:tcW w:w="3021" w:type="dxa"/>
          </w:tcPr>
          <w:p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Philosophical Investigations</w:t>
            </w:r>
          </w:p>
        </w:tc>
        <w:tc>
          <w:tcPr>
            <w:tcW w:w="3021" w:type="dxa"/>
          </w:tcPr>
          <w:p w:rsidR="0088465A" w:rsidRDefault="0088465A" w:rsidP="008753B3">
            <w:pPr>
              <w:pStyle w:val="Brdtext"/>
              <w:rPr>
                <w:lang w:val="en-US" w:eastAsia="en-US"/>
              </w:rPr>
            </w:pPr>
            <w:r>
              <w:rPr>
                <w:lang w:val="en-US" w:eastAsia="en-US"/>
              </w:rPr>
              <w:t>1953</w:t>
            </w:r>
          </w:p>
        </w:tc>
      </w:tr>
    </w:tbl>
    <w:p w:rsidR="0088465A" w:rsidRDefault="00E35BD2" w:rsidP="00E35BD2">
      <w:pPr>
        <w:pStyle w:val="Beskrivning"/>
      </w:pPr>
      <w:bookmarkStart w:id="13" w:name="_Ref489810859"/>
      <w:bookmarkStart w:id="14" w:name="_Toc489811951"/>
      <w:r>
        <w:t xml:space="preserve">Tabell </w:t>
      </w:r>
      <w:fldSimple w:instr=" SEQ Tabell \* ARABIC ">
        <w:r>
          <w:rPr>
            <w:noProof/>
          </w:rPr>
          <w:t>2</w:t>
        </w:r>
      </w:fldSimple>
      <w:bookmarkEnd w:id="13"/>
      <w:r>
        <w:t xml:space="preserve"> Filosofiska böcker 2</w:t>
      </w:r>
      <w:bookmarkEnd w:id="14"/>
    </w:p>
    <w:p w:rsidR="00663076" w:rsidRDefault="00663076" w:rsidP="00663076">
      <w:pPr>
        <w:rPr>
          <w:lang w:val="en-GB"/>
        </w:rPr>
      </w:pPr>
    </w:p>
    <w:p w:rsidR="00663076" w:rsidRDefault="00663076">
      <w:pPr>
        <w:spacing w:after="200" w:line="0" w:lineRule="auto"/>
        <w:rPr>
          <w:lang w:val="en-GB"/>
        </w:rPr>
      </w:pPr>
      <w:r>
        <w:rPr>
          <w:lang w:val="en-GB"/>
        </w:rPr>
        <w:br w:type="page"/>
      </w:r>
    </w:p>
    <w:p w:rsidR="00663076" w:rsidRDefault="008753B3" w:rsidP="00663076">
      <w:pPr>
        <w:pStyle w:val="Rubrik1"/>
      </w:pPr>
      <w:bookmarkStart w:id="15" w:name="_Toc489811659"/>
      <w:proofErr w:type="spellStart"/>
      <w:r>
        <w:rPr>
          <w:lang w:val="en-GB"/>
        </w:rPr>
        <w:lastRenderedPageBreak/>
        <w:t>Femte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kapitlet</w:t>
      </w:r>
      <w:bookmarkEnd w:id="15"/>
      <w:proofErr w:type="spellEnd"/>
    </w:p>
    <w:p w:rsidR="00E35BD2" w:rsidRPr="00E35BD2" w:rsidRDefault="00E35BD2" w:rsidP="00E35BD2">
      <w:pPr>
        <w:pStyle w:val="Brdtext"/>
        <w:rPr>
          <w:lang w:eastAsia="en-US"/>
        </w:rPr>
      </w:pPr>
      <w:r w:rsidRPr="00E35BD2">
        <w:rPr>
          <w:lang w:eastAsia="en-US"/>
        </w:rPr>
        <w:t>Detta kapitel kan användas för att diskutera arbetet. Att jämföra resultatet av arbetet med andra studiers resultat är en viktig del i den diskussio</w:t>
      </w:r>
      <w:r>
        <w:rPr>
          <w:lang w:eastAsia="en-US"/>
        </w:rPr>
        <w:t xml:space="preserve">nen. Se hur detta kan göras i </w:t>
      </w:r>
      <w:r w:rsidRPr="00E35BD2">
        <w:rPr>
          <w:lang w:eastAsia="en-US"/>
        </w:rPr>
        <w:t xml:space="preserve">Simon (1996) </w:t>
      </w:r>
      <w:r w:rsidR="00382F50">
        <w:rPr>
          <w:lang w:eastAsia="en-US"/>
        </w:rPr>
        <w:t>och</w:t>
      </w:r>
      <w:r w:rsidRPr="00E35BD2">
        <w:rPr>
          <w:lang w:eastAsia="en-US"/>
        </w:rPr>
        <w:t xml:space="preserve"> </w:t>
      </w:r>
      <w:proofErr w:type="spellStart"/>
      <w:r w:rsidRPr="00E35BD2">
        <w:rPr>
          <w:lang w:eastAsia="en-US"/>
        </w:rPr>
        <w:t>Hevner</w:t>
      </w:r>
      <w:proofErr w:type="spellEnd"/>
      <w:r w:rsidRPr="00E35BD2">
        <w:rPr>
          <w:lang w:eastAsia="en-US"/>
        </w:rPr>
        <w:t xml:space="preserve"> et al. </w:t>
      </w:r>
      <w:r w:rsidRPr="00382F50">
        <w:rPr>
          <w:lang w:eastAsia="en-US"/>
        </w:rPr>
        <w:t>(2004).</w:t>
      </w:r>
      <w:r>
        <w:rPr>
          <w:lang w:eastAsia="en-US"/>
        </w:rPr>
        <w:t xml:space="preserve"> </w:t>
      </w:r>
    </w:p>
    <w:p w:rsidR="00E35BD2" w:rsidRDefault="00E35BD2" w:rsidP="00E35BD2">
      <w:pPr>
        <w:pStyle w:val="Brdtext"/>
        <w:rPr>
          <w:lang w:eastAsia="en-US"/>
        </w:rPr>
      </w:pPr>
      <w:r w:rsidRPr="00E35BD2">
        <w:rPr>
          <w:lang w:eastAsia="en-US"/>
        </w:rPr>
        <w:t xml:space="preserve">(I </w:t>
      </w:r>
      <w:proofErr w:type="spellStart"/>
      <w:r w:rsidRPr="00E35BD2">
        <w:rPr>
          <w:lang w:eastAsia="en-US"/>
        </w:rPr>
        <w:t>LaTex</w:t>
      </w:r>
      <w:proofErr w:type="spellEnd"/>
      <w:r w:rsidRPr="00E35BD2">
        <w:rPr>
          <w:lang w:eastAsia="en-US"/>
        </w:rPr>
        <w:t xml:space="preserve"> hanteras litteraturreferenser genom att skapa en </w:t>
      </w:r>
      <w:proofErr w:type="spellStart"/>
      <w:r w:rsidRPr="00E35BD2">
        <w:rPr>
          <w:lang w:eastAsia="en-US"/>
        </w:rPr>
        <w:t>BibTeX</w:t>
      </w:r>
      <w:proofErr w:type="spellEnd"/>
      <w:r w:rsidRPr="00E35BD2">
        <w:rPr>
          <w:lang w:eastAsia="en-US"/>
        </w:rPr>
        <w:t xml:space="preserve">-fil och referera till den. Från Google </w:t>
      </w:r>
      <w:proofErr w:type="spellStart"/>
      <w:r w:rsidRPr="00E35BD2">
        <w:rPr>
          <w:lang w:eastAsia="en-US"/>
        </w:rPr>
        <w:t>Scholar</w:t>
      </w:r>
      <w:proofErr w:type="spellEnd"/>
      <w:r w:rsidRPr="00E35BD2">
        <w:rPr>
          <w:lang w:eastAsia="en-US"/>
        </w:rPr>
        <w:t xml:space="preserve"> kan du hämta </w:t>
      </w:r>
      <w:proofErr w:type="spellStart"/>
      <w:r w:rsidRPr="00E35BD2">
        <w:rPr>
          <w:lang w:eastAsia="en-US"/>
        </w:rPr>
        <w:t>BibTeX</w:t>
      </w:r>
      <w:proofErr w:type="spellEnd"/>
      <w:r w:rsidRPr="00E35BD2">
        <w:rPr>
          <w:lang w:eastAsia="en-US"/>
        </w:rPr>
        <w:t xml:space="preserve">-referenser genom att klicka på "Importera till </w:t>
      </w:r>
      <w:proofErr w:type="spellStart"/>
      <w:r w:rsidRPr="00E35BD2">
        <w:rPr>
          <w:lang w:eastAsia="en-US"/>
        </w:rPr>
        <w:t>BibTeX</w:t>
      </w:r>
      <w:proofErr w:type="spellEnd"/>
      <w:r w:rsidRPr="00E35BD2">
        <w:rPr>
          <w:lang w:eastAsia="en-US"/>
        </w:rPr>
        <w:t xml:space="preserve">" under ett sökresultat. Du kan också skapa </w:t>
      </w:r>
      <w:proofErr w:type="spellStart"/>
      <w:r w:rsidRPr="00E35BD2">
        <w:rPr>
          <w:lang w:eastAsia="en-US"/>
        </w:rPr>
        <w:t>BibTeX</w:t>
      </w:r>
      <w:proofErr w:type="spellEnd"/>
      <w:r w:rsidRPr="00E35BD2">
        <w:rPr>
          <w:lang w:eastAsia="en-US"/>
        </w:rPr>
        <w:t xml:space="preserve">-filer från referenshanterare, som </w:t>
      </w:r>
      <w:proofErr w:type="spellStart"/>
      <w:r w:rsidRPr="00E35BD2">
        <w:rPr>
          <w:lang w:eastAsia="en-US"/>
        </w:rPr>
        <w:t>Mendeley</w:t>
      </w:r>
      <w:proofErr w:type="spellEnd"/>
      <w:r w:rsidRPr="00E35BD2">
        <w:rPr>
          <w:lang w:eastAsia="en-US"/>
        </w:rPr>
        <w:t xml:space="preserve">, Paperpile eller </w:t>
      </w:r>
      <w:proofErr w:type="spellStart"/>
      <w:r w:rsidRPr="00E35BD2">
        <w:rPr>
          <w:lang w:eastAsia="en-US"/>
        </w:rPr>
        <w:t>Zotero</w:t>
      </w:r>
      <w:proofErr w:type="spellEnd"/>
      <w:proofErr w:type="gramStart"/>
      <w:r w:rsidRPr="00E35BD2">
        <w:rPr>
          <w:lang w:eastAsia="en-US"/>
        </w:rPr>
        <w:t>.</w:t>
      </w:r>
      <w:r>
        <w:rPr>
          <w:lang w:eastAsia="en-US"/>
        </w:rPr>
        <w:t xml:space="preserve"> </w:t>
      </w:r>
      <w:proofErr w:type="gramEnd"/>
      <w:r>
        <w:rPr>
          <w:lang w:eastAsia="en-US"/>
        </w:rPr>
        <w:t>För Word finns också andra sätt att hantera referenser.</w:t>
      </w:r>
      <w:r w:rsidRPr="00E35BD2">
        <w:rPr>
          <w:lang w:eastAsia="en-US"/>
        </w:rPr>
        <w:t>)</w:t>
      </w:r>
    </w:p>
    <w:p w:rsidR="00002745" w:rsidRDefault="00002745" w:rsidP="00663076">
      <w:pPr>
        <w:pStyle w:val="Brdtext"/>
        <w:rPr>
          <w:lang w:val="en-US" w:eastAsia="en-US"/>
        </w:rPr>
      </w:pPr>
    </w:p>
    <w:p w:rsidR="00002745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  <w:lang w:val="en-US"/>
        </w:rPr>
      </w:pPr>
      <w:r w:rsidRPr="008E27F5">
        <w:rPr>
          <w:lang w:val="en-GB"/>
        </w:rPr>
        <w:br w:type="page"/>
      </w:r>
    </w:p>
    <w:p w:rsidR="00002745" w:rsidRDefault="00E35BD2" w:rsidP="00002745">
      <w:pPr>
        <w:pStyle w:val="Heading1-woutnumbering"/>
        <w:rPr>
          <w:lang w:val="sv-SE"/>
        </w:rPr>
      </w:pPr>
      <w:bookmarkStart w:id="16" w:name="_Toc489811660"/>
      <w:r w:rsidRPr="00E35BD2">
        <w:rPr>
          <w:lang w:val="sv-SE"/>
        </w:rPr>
        <w:lastRenderedPageBreak/>
        <w:t>Referenser</w:t>
      </w:r>
      <w:bookmarkEnd w:id="16"/>
    </w:p>
    <w:p w:rsidR="00382F50" w:rsidRPr="00382F50" w:rsidRDefault="00382F50" w:rsidP="00382F50">
      <w:pPr>
        <w:pStyle w:val="Brdtext"/>
        <w:rPr>
          <w:shd w:val="clear" w:color="auto" w:fill="FFFFFF"/>
          <w:lang w:val="en-GB"/>
        </w:rPr>
      </w:pPr>
      <w:bookmarkStart w:id="17" w:name="_Hlk489811481"/>
      <w:proofErr w:type="spellStart"/>
      <w:r w:rsidRPr="00382F50">
        <w:rPr>
          <w:shd w:val="clear" w:color="auto" w:fill="FFFFFF"/>
          <w:lang w:val="en-GB"/>
        </w:rPr>
        <w:t>Hevner</w:t>
      </w:r>
      <w:proofErr w:type="spellEnd"/>
      <w:r w:rsidRPr="00382F50">
        <w:rPr>
          <w:shd w:val="clear" w:color="auto" w:fill="FFFFFF"/>
          <w:lang w:val="en-GB"/>
        </w:rPr>
        <w:t>, Alan</w:t>
      </w:r>
      <w:r w:rsidRPr="00382F50">
        <w:rPr>
          <w:shd w:val="clear" w:color="auto" w:fill="FFFFFF"/>
          <w:lang w:val="en-GB"/>
        </w:rPr>
        <w:t xml:space="preserve"> et al. "Design science in information systems research." </w:t>
      </w:r>
      <w:r w:rsidRPr="00382F50">
        <w:rPr>
          <w:i/>
          <w:iCs/>
          <w:shd w:val="clear" w:color="auto" w:fill="FFFFFF"/>
          <w:lang w:val="en-GB"/>
        </w:rPr>
        <w:t>MIS quarterly</w:t>
      </w:r>
      <w:r w:rsidRPr="00382F50">
        <w:rPr>
          <w:shd w:val="clear" w:color="auto" w:fill="FFFFFF"/>
          <w:lang w:val="en-GB"/>
        </w:rPr>
        <w:t> 28.1 (2004): 75-105.</w:t>
      </w:r>
    </w:p>
    <w:p w:rsidR="00382F50" w:rsidRPr="00382F50" w:rsidRDefault="00382F50" w:rsidP="00382F50">
      <w:pPr>
        <w:pStyle w:val="Brdtext"/>
        <w:rPr>
          <w:shd w:val="clear" w:color="auto" w:fill="FFFFFF"/>
          <w:lang w:val="en-US"/>
        </w:rPr>
      </w:pPr>
      <w:r w:rsidRPr="00382F50">
        <w:rPr>
          <w:shd w:val="clear" w:color="auto" w:fill="FFFFFF"/>
          <w:lang w:val="en-GB"/>
        </w:rPr>
        <w:t>Simon, Herbert A. </w:t>
      </w:r>
      <w:r w:rsidRPr="00382F50">
        <w:rPr>
          <w:i/>
          <w:iCs/>
          <w:shd w:val="clear" w:color="auto" w:fill="FFFFFF"/>
          <w:lang w:val="en-GB"/>
        </w:rPr>
        <w:t>The sciences of the artificial</w:t>
      </w:r>
      <w:r w:rsidRPr="00382F50">
        <w:rPr>
          <w:shd w:val="clear" w:color="auto" w:fill="FFFFFF"/>
          <w:lang w:val="en-GB"/>
        </w:rPr>
        <w:t xml:space="preserve">. </w:t>
      </w:r>
      <w:r>
        <w:rPr>
          <w:shd w:val="clear" w:color="auto" w:fill="FFFFFF"/>
        </w:rPr>
        <w:t>MIT press, 1996.</w:t>
      </w:r>
    </w:p>
    <w:bookmarkEnd w:id="17"/>
    <w:p w:rsidR="00002745" w:rsidRPr="00382F50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  <w:lang w:val="en-GB"/>
        </w:rPr>
      </w:pPr>
      <w:r w:rsidRPr="00382F50">
        <w:rPr>
          <w:lang w:val="en-GB"/>
        </w:rPr>
        <w:br w:type="page"/>
      </w:r>
    </w:p>
    <w:p w:rsidR="00002745" w:rsidRPr="00E35BD2" w:rsidRDefault="00E35BD2" w:rsidP="00002745">
      <w:pPr>
        <w:pStyle w:val="Heading1-woutnumbering"/>
        <w:rPr>
          <w:lang w:val="sv-SE"/>
        </w:rPr>
      </w:pPr>
      <w:bookmarkStart w:id="18" w:name="_Toc489811661"/>
      <w:r w:rsidRPr="00E35BD2">
        <w:rPr>
          <w:lang w:val="sv-SE"/>
        </w:rPr>
        <w:lastRenderedPageBreak/>
        <w:t>Bilaga</w:t>
      </w:r>
      <w:r w:rsidR="00002745" w:rsidRPr="00E35BD2">
        <w:rPr>
          <w:lang w:val="sv-SE"/>
        </w:rPr>
        <w:t xml:space="preserve"> A – </w:t>
      </w:r>
      <w:r w:rsidRPr="00E35BD2">
        <w:rPr>
          <w:lang w:val="sv-SE"/>
        </w:rPr>
        <w:t>En bilaga</w:t>
      </w:r>
      <w:bookmarkEnd w:id="18"/>
    </w:p>
    <w:p w:rsidR="00002745" w:rsidRPr="00E35BD2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</w:rPr>
      </w:pPr>
      <w:r w:rsidRPr="00E35BD2">
        <w:br w:type="page"/>
      </w:r>
    </w:p>
    <w:p w:rsidR="00002745" w:rsidRPr="00E35BD2" w:rsidRDefault="00E35BD2" w:rsidP="00002745">
      <w:pPr>
        <w:pStyle w:val="Heading1-woutnumbering"/>
        <w:rPr>
          <w:lang w:val="sv-SE"/>
        </w:rPr>
      </w:pPr>
      <w:bookmarkStart w:id="19" w:name="_Toc489811662"/>
      <w:r w:rsidRPr="00E35BD2">
        <w:rPr>
          <w:lang w:val="sv-SE"/>
        </w:rPr>
        <w:lastRenderedPageBreak/>
        <w:t>Bilaga</w:t>
      </w:r>
      <w:r w:rsidR="00002745" w:rsidRPr="00E35BD2">
        <w:rPr>
          <w:lang w:val="sv-SE"/>
        </w:rPr>
        <w:t xml:space="preserve"> B – </w:t>
      </w:r>
      <w:r>
        <w:rPr>
          <w:lang w:val="sv-SE"/>
        </w:rPr>
        <w:t>En annan bilaga</w:t>
      </w:r>
      <w:bookmarkEnd w:id="19"/>
    </w:p>
    <w:p w:rsidR="00002745" w:rsidRPr="00E35BD2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</w:rPr>
      </w:pPr>
      <w:r w:rsidRPr="00E35BD2">
        <w:br w:type="page"/>
      </w:r>
    </w:p>
    <w:p w:rsidR="00002745" w:rsidRPr="00E35BD2" w:rsidRDefault="00E35BD2" w:rsidP="00002745">
      <w:pPr>
        <w:pStyle w:val="Heading1-woutnumbering"/>
        <w:rPr>
          <w:lang w:val="sv-SE"/>
        </w:rPr>
      </w:pPr>
      <w:bookmarkStart w:id="20" w:name="_Toc489811663"/>
      <w:r w:rsidRPr="00E35BD2">
        <w:rPr>
          <w:lang w:val="sv-SE"/>
        </w:rPr>
        <w:lastRenderedPageBreak/>
        <w:t>Bilaga</w:t>
      </w:r>
      <w:r w:rsidR="00002745" w:rsidRPr="00E35BD2">
        <w:rPr>
          <w:lang w:val="sv-SE"/>
        </w:rPr>
        <w:t xml:space="preserve"> C – </w:t>
      </w:r>
      <w:r w:rsidR="00382F50">
        <w:rPr>
          <w:lang w:val="sv-SE"/>
        </w:rPr>
        <w:t>Reflektionsdo</w:t>
      </w:r>
      <w:r>
        <w:rPr>
          <w:lang w:val="sv-SE"/>
        </w:rPr>
        <w:t>kument</w:t>
      </w:r>
      <w:r w:rsidR="00002745" w:rsidRPr="00E35BD2">
        <w:rPr>
          <w:lang w:val="sv-SE"/>
        </w:rPr>
        <w:t xml:space="preserve"> 1</w:t>
      </w:r>
      <w:bookmarkEnd w:id="20"/>
    </w:p>
    <w:p w:rsidR="00002745" w:rsidRPr="00E35BD2" w:rsidRDefault="00002745" w:rsidP="00002745">
      <w:pPr>
        <w:pStyle w:val="Heading1-woutnumbering"/>
        <w:rPr>
          <w:lang w:val="sv-SE"/>
        </w:rPr>
      </w:pPr>
    </w:p>
    <w:p w:rsidR="00002745" w:rsidRPr="00E35BD2" w:rsidRDefault="00002745">
      <w:pPr>
        <w:spacing w:after="200" w:line="0" w:lineRule="auto"/>
        <w:rPr>
          <w:rFonts w:ascii="Verdana" w:eastAsiaTheme="majorEastAsia" w:hAnsi="Verdana" w:cstheme="majorBidi"/>
          <w:bCs/>
          <w:color w:val="000000" w:themeColor="text1"/>
          <w:sz w:val="52"/>
          <w:szCs w:val="28"/>
        </w:rPr>
      </w:pPr>
      <w:r w:rsidRPr="00E35BD2">
        <w:br w:type="page"/>
      </w:r>
    </w:p>
    <w:p w:rsidR="00002745" w:rsidRPr="008753B3" w:rsidRDefault="00E35BD2" w:rsidP="00002745">
      <w:pPr>
        <w:pStyle w:val="Heading1-woutnumbering"/>
        <w:rPr>
          <w:lang w:val="sv-SE"/>
        </w:rPr>
      </w:pPr>
      <w:bookmarkStart w:id="21" w:name="_Toc489811664"/>
      <w:r w:rsidRPr="008753B3">
        <w:rPr>
          <w:lang w:val="sv-SE"/>
        </w:rPr>
        <w:lastRenderedPageBreak/>
        <w:t>Bilaga</w:t>
      </w:r>
      <w:r w:rsidR="00002745" w:rsidRPr="008753B3">
        <w:rPr>
          <w:lang w:val="sv-SE"/>
        </w:rPr>
        <w:t xml:space="preserve"> D – </w:t>
      </w:r>
      <w:r w:rsidRPr="008753B3">
        <w:rPr>
          <w:lang w:val="sv-SE"/>
        </w:rPr>
        <w:t>Reflektionsdokument</w:t>
      </w:r>
      <w:r w:rsidR="00002745" w:rsidRPr="008753B3">
        <w:rPr>
          <w:lang w:val="sv-SE"/>
        </w:rPr>
        <w:t xml:space="preserve"> 2</w:t>
      </w:r>
      <w:bookmarkEnd w:id="21"/>
    </w:p>
    <w:p w:rsidR="00002745" w:rsidRPr="008753B3" w:rsidRDefault="00002745" w:rsidP="00002745">
      <w:pPr>
        <w:pStyle w:val="Heading1-woutnumbering"/>
        <w:rPr>
          <w:lang w:val="sv-SE"/>
        </w:rPr>
      </w:pPr>
    </w:p>
    <w:p w:rsidR="005E2718" w:rsidRPr="008753B3" w:rsidRDefault="005E2718" w:rsidP="00002745">
      <w:pPr>
        <w:spacing w:after="200" w:line="0" w:lineRule="auto"/>
        <w:sectPr w:rsidR="005E2718" w:rsidRPr="008753B3" w:rsidSect="00F573C7">
          <w:footerReference w:type="default" r:id="rId18"/>
          <w:footerReference w:type="first" r:id="rId19"/>
          <w:pgSz w:w="11906" w:h="16838" w:code="9"/>
          <w:pgMar w:top="1417" w:right="1417" w:bottom="1417" w:left="1417" w:header="709" w:footer="709" w:gutter="0"/>
          <w:pgNumType w:start="1"/>
          <w:cols w:space="708"/>
          <w:titlePg/>
          <w:docGrid w:linePitch="360"/>
        </w:sectPr>
      </w:pPr>
    </w:p>
    <w:p w:rsidR="00867BCA" w:rsidRPr="008753B3" w:rsidRDefault="00867BCA" w:rsidP="008F3237">
      <w:pPr>
        <w:pStyle w:val="Brdtext"/>
      </w:pPr>
    </w:p>
    <w:sectPr w:rsidR="00867BCA" w:rsidRPr="008753B3" w:rsidSect="007D0FD1">
      <w:type w:val="continuous"/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EDC" w:rsidRPr="009C493C" w:rsidRDefault="00663EDC" w:rsidP="009C493C">
      <w:r>
        <w:separator/>
      </w:r>
    </w:p>
  </w:endnote>
  <w:endnote w:type="continuationSeparator" w:id="0">
    <w:p w:rsidR="00663EDC" w:rsidRPr="009C493C" w:rsidRDefault="00663EDC" w:rsidP="009C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3B3" w:rsidRDefault="008753B3" w:rsidP="00F573C7">
    <w:pPr>
      <w:pStyle w:val="Sidfo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5858981"/>
      <w:docPartObj>
        <w:docPartGallery w:val="Page Numbers (Bottom of Page)"/>
        <w:docPartUnique/>
      </w:docPartObj>
    </w:sdtPr>
    <w:sdtContent>
      <w:p w:rsidR="008753B3" w:rsidRDefault="008753B3" w:rsidP="00F573C7">
        <w:pPr>
          <w:pStyle w:val="Sidfo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834691"/>
      <w:docPartObj>
        <w:docPartGallery w:val="Page Numbers (Bottom of Page)"/>
        <w:docPartUnique/>
      </w:docPartObj>
    </w:sdtPr>
    <w:sdtContent>
      <w:p w:rsidR="001B6156" w:rsidRDefault="001B6156" w:rsidP="00F573C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6F7">
          <w:rPr>
            <w:noProof/>
          </w:rPr>
          <w:t>iv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554553"/>
      <w:docPartObj>
        <w:docPartGallery w:val="Page Numbers (Bottom of Page)"/>
        <w:docPartUnique/>
      </w:docPartObj>
    </w:sdtPr>
    <w:sdtContent>
      <w:p w:rsidR="001B6156" w:rsidRDefault="001B6156" w:rsidP="00F573C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1F7A">
          <w:rPr>
            <w:noProof/>
          </w:rPr>
          <w:t>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2210262"/>
      <w:docPartObj>
        <w:docPartGallery w:val="Page Numbers (Bottom of Page)"/>
        <w:docPartUnique/>
      </w:docPartObj>
    </w:sdtPr>
    <w:sdtContent>
      <w:p w:rsidR="001B6156" w:rsidRDefault="001B6156" w:rsidP="00F573C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6F7">
          <w:rPr>
            <w:noProof/>
          </w:rP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6006979"/>
      <w:docPartObj>
        <w:docPartGallery w:val="Page Numbers (Bottom of Page)"/>
        <w:docPartUnique/>
      </w:docPartObj>
    </w:sdtPr>
    <w:sdtContent>
      <w:p w:rsidR="0072776A" w:rsidRDefault="0072776A" w:rsidP="00F573C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15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EDC" w:rsidRPr="009C493C" w:rsidRDefault="00663EDC" w:rsidP="009C493C">
      <w:r>
        <w:separator/>
      </w:r>
    </w:p>
  </w:footnote>
  <w:footnote w:type="continuationSeparator" w:id="0">
    <w:p w:rsidR="00663EDC" w:rsidRPr="009C493C" w:rsidRDefault="00663EDC" w:rsidP="009C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CF03D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C841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F620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56A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2E08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C0AE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28B4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AAF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E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22C1FD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80927"/>
    <w:multiLevelType w:val="multilevel"/>
    <w:tmpl w:val="8AE643BA"/>
    <w:lvl w:ilvl="0">
      <w:start w:val="1"/>
      <w:numFmt w:val="decimal"/>
      <w:pStyle w:val="Rubrik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91C3993"/>
    <w:multiLevelType w:val="hybridMultilevel"/>
    <w:tmpl w:val="BFA6DDC6"/>
    <w:lvl w:ilvl="0" w:tplc="5C9C37A4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DE4848"/>
    <w:multiLevelType w:val="multilevel"/>
    <w:tmpl w:val="50CCF2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3326514"/>
    <w:multiLevelType w:val="multilevel"/>
    <w:tmpl w:val="5DD8A3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102522"/>
    <w:multiLevelType w:val="multilevel"/>
    <w:tmpl w:val="1AE893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F56135A"/>
    <w:multiLevelType w:val="hybridMultilevel"/>
    <w:tmpl w:val="6504ADFA"/>
    <w:lvl w:ilvl="0" w:tplc="C0483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76343"/>
    <w:multiLevelType w:val="hybridMultilevel"/>
    <w:tmpl w:val="B3CAE208"/>
    <w:lvl w:ilvl="0" w:tplc="971C8E90">
      <w:start w:val="1"/>
      <w:numFmt w:val="decimal"/>
      <w:pStyle w:val="Listofreferences-numbere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4501D"/>
    <w:multiLevelType w:val="hybridMultilevel"/>
    <w:tmpl w:val="0CFEA942"/>
    <w:lvl w:ilvl="0" w:tplc="9594EF4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4A33CE"/>
    <w:multiLevelType w:val="hybridMultilevel"/>
    <w:tmpl w:val="2D72B224"/>
    <w:lvl w:ilvl="0" w:tplc="F1701E7E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35DF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  <w:lvlOverride w:ilvl="0">
      <w:startOverride w:val="1"/>
    </w:lvlOverride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6"/>
  </w:num>
  <w:num w:numId="15">
    <w:abstractNumId w:val="14"/>
  </w:num>
  <w:num w:numId="16">
    <w:abstractNumId w:val="15"/>
  </w:num>
  <w:num w:numId="17">
    <w:abstractNumId w:val="17"/>
  </w:num>
  <w:num w:numId="18">
    <w:abstractNumId w:val="11"/>
  </w:num>
  <w:num w:numId="19">
    <w:abstractNumId w:val="13"/>
  </w:num>
  <w:num w:numId="20">
    <w:abstractNumId w:val="19"/>
  </w:num>
  <w:num w:numId="21">
    <w:abstractNumId w:val="12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B4"/>
    <w:rsid w:val="00002745"/>
    <w:rsid w:val="0002347F"/>
    <w:rsid w:val="00037FAA"/>
    <w:rsid w:val="000430B2"/>
    <w:rsid w:val="0004507A"/>
    <w:rsid w:val="000469A9"/>
    <w:rsid w:val="00050F92"/>
    <w:rsid w:val="000607CC"/>
    <w:rsid w:val="00060F5D"/>
    <w:rsid w:val="000943B7"/>
    <w:rsid w:val="00096AF3"/>
    <w:rsid w:val="00097598"/>
    <w:rsid w:val="000A164F"/>
    <w:rsid w:val="000A26C4"/>
    <w:rsid w:val="000B1BC3"/>
    <w:rsid w:val="000B7268"/>
    <w:rsid w:val="000B7EAC"/>
    <w:rsid w:val="000F61D6"/>
    <w:rsid w:val="000F700A"/>
    <w:rsid w:val="00107031"/>
    <w:rsid w:val="00110AD4"/>
    <w:rsid w:val="00112DC6"/>
    <w:rsid w:val="00120C38"/>
    <w:rsid w:val="00134A05"/>
    <w:rsid w:val="00145487"/>
    <w:rsid w:val="001B304D"/>
    <w:rsid w:val="001B6156"/>
    <w:rsid w:val="001C4CFE"/>
    <w:rsid w:val="001D3728"/>
    <w:rsid w:val="001E6360"/>
    <w:rsid w:val="001F15C7"/>
    <w:rsid w:val="00202DDC"/>
    <w:rsid w:val="00222437"/>
    <w:rsid w:val="002351CA"/>
    <w:rsid w:val="0024142A"/>
    <w:rsid w:val="00244212"/>
    <w:rsid w:val="00276561"/>
    <w:rsid w:val="00281FF2"/>
    <w:rsid w:val="002852E2"/>
    <w:rsid w:val="00291807"/>
    <w:rsid w:val="00294939"/>
    <w:rsid w:val="002E21B0"/>
    <w:rsid w:val="002F314F"/>
    <w:rsid w:val="002F34BA"/>
    <w:rsid w:val="002F77B4"/>
    <w:rsid w:val="00302474"/>
    <w:rsid w:val="003344B8"/>
    <w:rsid w:val="00335269"/>
    <w:rsid w:val="0035702F"/>
    <w:rsid w:val="00360C5A"/>
    <w:rsid w:val="00382F50"/>
    <w:rsid w:val="0038585F"/>
    <w:rsid w:val="00387F84"/>
    <w:rsid w:val="00391560"/>
    <w:rsid w:val="003B5573"/>
    <w:rsid w:val="003B7C64"/>
    <w:rsid w:val="003D2BC5"/>
    <w:rsid w:val="003D62F3"/>
    <w:rsid w:val="003F1859"/>
    <w:rsid w:val="004025FD"/>
    <w:rsid w:val="00411260"/>
    <w:rsid w:val="004138B5"/>
    <w:rsid w:val="00423131"/>
    <w:rsid w:val="004403B0"/>
    <w:rsid w:val="00440F4E"/>
    <w:rsid w:val="00453F93"/>
    <w:rsid w:val="004642B6"/>
    <w:rsid w:val="00464736"/>
    <w:rsid w:val="00464A7D"/>
    <w:rsid w:val="004968BC"/>
    <w:rsid w:val="004A5B89"/>
    <w:rsid w:val="004A77BA"/>
    <w:rsid w:val="004D5467"/>
    <w:rsid w:val="004E1F7A"/>
    <w:rsid w:val="004E7B43"/>
    <w:rsid w:val="004F30C5"/>
    <w:rsid w:val="004F71E5"/>
    <w:rsid w:val="0050199D"/>
    <w:rsid w:val="0052281B"/>
    <w:rsid w:val="00557F6E"/>
    <w:rsid w:val="00583493"/>
    <w:rsid w:val="005A3189"/>
    <w:rsid w:val="005A512B"/>
    <w:rsid w:val="005B2B11"/>
    <w:rsid w:val="005B2C03"/>
    <w:rsid w:val="005B36BB"/>
    <w:rsid w:val="005D4545"/>
    <w:rsid w:val="005E2718"/>
    <w:rsid w:val="005F2823"/>
    <w:rsid w:val="00610DC0"/>
    <w:rsid w:val="00626DE0"/>
    <w:rsid w:val="00655315"/>
    <w:rsid w:val="00656965"/>
    <w:rsid w:val="00663076"/>
    <w:rsid w:val="0066329D"/>
    <w:rsid w:val="00663EDC"/>
    <w:rsid w:val="0066501E"/>
    <w:rsid w:val="006714CA"/>
    <w:rsid w:val="00691868"/>
    <w:rsid w:val="006A480A"/>
    <w:rsid w:val="006A4C3C"/>
    <w:rsid w:val="006A545D"/>
    <w:rsid w:val="006B0128"/>
    <w:rsid w:val="006B5DBB"/>
    <w:rsid w:val="006C2F79"/>
    <w:rsid w:val="006D3ADA"/>
    <w:rsid w:val="006D48E0"/>
    <w:rsid w:val="006D5B38"/>
    <w:rsid w:val="006E1632"/>
    <w:rsid w:val="00711CEC"/>
    <w:rsid w:val="007153B0"/>
    <w:rsid w:val="00724F7A"/>
    <w:rsid w:val="0072776A"/>
    <w:rsid w:val="007347A4"/>
    <w:rsid w:val="00756343"/>
    <w:rsid w:val="00761A32"/>
    <w:rsid w:val="0076267E"/>
    <w:rsid w:val="00776824"/>
    <w:rsid w:val="00782945"/>
    <w:rsid w:val="00785142"/>
    <w:rsid w:val="00791663"/>
    <w:rsid w:val="00793B8F"/>
    <w:rsid w:val="007A5DF2"/>
    <w:rsid w:val="007A723F"/>
    <w:rsid w:val="007B1573"/>
    <w:rsid w:val="007B4743"/>
    <w:rsid w:val="007C7228"/>
    <w:rsid w:val="007D0FD1"/>
    <w:rsid w:val="007D20D6"/>
    <w:rsid w:val="007E6574"/>
    <w:rsid w:val="007F40C9"/>
    <w:rsid w:val="007F511E"/>
    <w:rsid w:val="00802E61"/>
    <w:rsid w:val="00803CC5"/>
    <w:rsid w:val="00804337"/>
    <w:rsid w:val="00825B68"/>
    <w:rsid w:val="00834D5D"/>
    <w:rsid w:val="008574BA"/>
    <w:rsid w:val="00867BCA"/>
    <w:rsid w:val="0087120D"/>
    <w:rsid w:val="0087496A"/>
    <w:rsid w:val="008753B3"/>
    <w:rsid w:val="00881291"/>
    <w:rsid w:val="00883298"/>
    <w:rsid w:val="0088465A"/>
    <w:rsid w:val="008D279A"/>
    <w:rsid w:val="008E27F5"/>
    <w:rsid w:val="008E5CE9"/>
    <w:rsid w:val="008F3237"/>
    <w:rsid w:val="00902121"/>
    <w:rsid w:val="00902F94"/>
    <w:rsid w:val="00920401"/>
    <w:rsid w:val="00924F35"/>
    <w:rsid w:val="00927895"/>
    <w:rsid w:val="00932E24"/>
    <w:rsid w:val="00940834"/>
    <w:rsid w:val="00950729"/>
    <w:rsid w:val="00975E2C"/>
    <w:rsid w:val="00980E80"/>
    <w:rsid w:val="00994236"/>
    <w:rsid w:val="009960EA"/>
    <w:rsid w:val="009B41AC"/>
    <w:rsid w:val="009C493C"/>
    <w:rsid w:val="009C51C4"/>
    <w:rsid w:val="009C5C5B"/>
    <w:rsid w:val="009D72CB"/>
    <w:rsid w:val="009D793B"/>
    <w:rsid w:val="009E4FBB"/>
    <w:rsid w:val="00A03F44"/>
    <w:rsid w:val="00A350C7"/>
    <w:rsid w:val="00A477D9"/>
    <w:rsid w:val="00A557B1"/>
    <w:rsid w:val="00A64E66"/>
    <w:rsid w:val="00A91C09"/>
    <w:rsid w:val="00A92B94"/>
    <w:rsid w:val="00AA46DF"/>
    <w:rsid w:val="00AB439A"/>
    <w:rsid w:val="00AC157A"/>
    <w:rsid w:val="00AC424A"/>
    <w:rsid w:val="00AD27A4"/>
    <w:rsid w:val="00AE5038"/>
    <w:rsid w:val="00B0379B"/>
    <w:rsid w:val="00B2352F"/>
    <w:rsid w:val="00B27EA6"/>
    <w:rsid w:val="00B3645C"/>
    <w:rsid w:val="00B41B72"/>
    <w:rsid w:val="00B450F4"/>
    <w:rsid w:val="00B46067"/>
    <w:rsid w:val="00B51CC2"/>
    <w:rsid w:val="00B57230"/>
    <w:rsid w:val="00B827EB"/>
    <w:rsid w:val="00B82818"/>
    <w:rsid w:val="00B933AC"/>
    <w:rsid w:val="00BB01D6"/>
    <w:rsid w:val="00BC0341"/>
    <w:rsid w:val="00BD4818"/>
    <w:rsid w:val="00BF1711"/>
    <w:rsid w:val="00C04365"/>
    <w:rsid w:val="00C26916"/>
    <w:rsid w:val="00C32692"/>
    <w:rsid w:val="00C331E8"/>
    <w:rsid w:val="00C356F7"/>
    <w:rsid w:val="00C36505"/>
    <w:rsid w:val="00C47A82"/>
    <w:rsid w:val="00C67DFA"/>
    <w:rsid w:val="00C8187D"/>
    <w:rsid w:val="00C8393D"/>
    <w:rsid w:val="00CB37A3"/>
    <w:rsid w:val="00CB60AB"/>
    <w:rsid w:val="00CD22D7"/>
    <w:rsid w:val="00CD27E5"/>
    <w:rsid w:val="00CD436A"/>
    <w:rsid w:val="00CE77B8"/>
    <w:rsid w:val="00CF57E6"/>
    <w:rsid w:val="00CF5EAD"/>
    <w:rsid w:val="00D142D2"/>
    <w:rsid w:val="00D23607"/>
    <w:rsid w:val="00D55E55"/>
    <w:rsid w:val="00D62765"/>
    <w:rsid w:val="00D62DBB"/>
    <w:rsid w:val="00D6378A"/>
    <w:rsid w:val="00D65B8D"/>
    <w:rsid w:val="00D95178"/>
    <w:rsid w:val="00D97A87"/>
    <w:rsid w:val="00DA435E"/>
    <w:rsid w:val="00DA7DF5"/>
    <w:rsid w:val="00DB7F41"/>
    <w:rsid w:val="00DC1BF7"/>
    <w:rsid w:val="00E05352"/>
    <w:rsid w:val="00E306F9"/>
    <w:rsid w:val="00E325CF"/>
    <w:rsid w:val="00E35BD2"/>
    <w:rsid w:val="00E43042"/>
    <w:rsid w:val="00E63C81"/>
    <w:rsid w:val="00E75DB4"/>
    <w:rsid w:val="00E77D28"/>
    <w:rsid w:val="00E84E87"/>
    <w:rsid w:val="00E900CA"/>
    <w:rsid w:val="00E902E7"/>
    <w:rsid w:val="00EA3B45"/>
    <w:rsid w:val="00EA766B"/>
    <w:rsid w:val="00EA7936"/>
    <w:rsid w:val="00EB7669"/>
    <w:rsid w:val="00ED004F"/>
    <w:rsid w:val="00F01601"/>
    <w:rsid w:val="00F1464D"/>
    <w:rsid w:val="00F1561B"/>
    <w:rsid w:val="00F33314"/>
    <w:rsid w:val="00F3784A"/>
    <w:rsid w:val="00F502BD"/>
    <w:rsid w:val="00F52E2A"/>
    <w:rsid w:val="00F533AD"/>
    <w:rsid w:val="00F54489"/>
    <w:rsid w:val="00F573C7"/>
    <w:rsid w:val="00F635A8"/>
    <w:rsid w:val="00F71349"/>
    <w:rsid w:val="00F732AF"/>
    <w:rsid w:val="00FA2065"/>
    <w:rsid w:val="00FC7C46"/>
    <w:rsid w:val="00FD2220"/>
    <w:rsid w:val="00FD2CD1"/>
    <w:rsid w:val="00FE5770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C298E"/>
  <w15:docId w15:val="{20F422E8-C345-45C8-9AF0-228A17DF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6BB"/>
    <w:pPr>
      <w:spacing w:after="0" w:line="240" w:lineRule="auto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autoRedefine/>
    <w:uiPriority w:val="9"/>
    <w:rsid w:val="00134A05"/>
    <w:pPr>
      <w:keepNext/>
      <w:keepLines/>
      <w:numPr>
        <w:numId w:val="22"/>
      </w:numPr>
      <w:spacing w:before="720" w:after="480" w:line="300" w:lineRule="atLeast"/>
      <w:outlineLvl w:val="0"/>
    </w:pPr>
    <w:rPr>
      <w:rFonts w:ascii="Verdana" w:eastAsiaTheme="majorEastAsia" w:hAnsi="Verdana" w:cstheme="majorBidi"/>
      <w:bCs/>
      <w:color w:val="000000" w:themeColor="text1"/>
      <w:sz w:val="52"/>
      <w:szCs w:val="28"/>
      <w:lang w:val="en-US"/>
    </w:rPr>
  </w:style>
  <w:style w:type="paragraph" w:styleId="Rubrik2">
    <w:name w:val="heading 2"/>
    <w:basedOn w:val="Rubrik1"/>
    <w:next w:val="Brdtext"/>
    <w:link w:val="Rubrik2Char"/>
    <w:autoRedefine/>
    <w:uiPriority w:val="9"/>
    <w:qFormat/>
    <w:rsid w:val="008E5CE9"/>
    <w:pPr>
      <w:numPr>
        <w:ilvl w:val="1"/>
      </w:numPr>
      <w:spacing w:before="480" w:after="120"/>
      <w:outlineLvl w:val="1"/>
    </w:pPr>
    <w:rPr>
      <w:b/>
      <w:bCs w:val="0"/>
      <w:sz w:val="32"/>
      <w:szCs w:val="26"/>
    </w:rPr>
  </w:style>
  <w:style w:type="paragraph" w:styleId="Rubrik3">
    <w:name w:val="heading 3"/>
    <w:basedOn w:val="Rubrik2"/>
    <w:next w:val="Brdtext"/>
    <w:link w:val="Rubrik3Char"/>
    <w:uiPriority w:val="9"/>
    <w:qFormat/>
    <w:rsid w:val="00360C5A"/>
    <w:pPr>
      <w:numPr>
        <w:ilvl w:val="2"/>
      </w:numPr>
      <w:spacing w:before="240"/>
      <w:outlineLvl w:val="2"/>
    </w:pPr>
    <w:rPr>
      <w:bCs/>
      <w:color w:val="auto"/>
      <w:sz w:val="22"/>
    </w:rPr>
  </w:style>
  <w:style w:type="paragraph" w:styleId="Rubrik4">
    <w:name w:val="heading 4"/>
    <w:basedOn w:val="Rubrik3"/>
    <w:next w:val="Brdtext"/>
    <w:link w:val="Rubrik4Char"/>
    <w:uiPriority w:val="9"/>
    <w:rsid w:val="006D3ADA"/>
    <w:pPr>
      <w:numPr>
        <w:ilvl w:val="3"/>
      </w:numPr>
      <w:outlineLvl w:val="3"/>
    </w:pPr>
    <w:rPr>
      <w:rFonts w:ascii="Times New Roman" w:hAnsi="Times New Roman"/>
      <w:bCs w:val="0"/>
      <w:iCs/>
    </w:rPr>
  </w:style>
  <w:style w:type="paragraph" w:styleId="Rubrik5">
    <w:name w:val="heading 5"/>
    <w:basedOn w:val="Rubrik4"/>
    <w:next w:val="Normal"/>
    <w:link w:val="Rubrik5Char"/>
    <w:uiPriority w:val="9"/>
    <w:unhideWhenUsed/>
    <w:rsid w:val="00655315"/>
    <w:pPr>
      <w:numPr>
        <w:ilvl w:val="4"/>
      </w:numPr>
      <w:spacing w:before="200"/>
      <w:outlineLvl w:val="4"/>
    </w:pPr>
    <w:rPr>
      <w:b w:val="0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rsid w:val="00B82818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rsid w:val="00B82818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82818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82818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itleofthesis">
    <w:name w:val="Title of thesis"/>
    <w:basedOn w:val="Normal"/>
    <w:next w:val="Subtitlefrontpage"/>
    <w:rsid w:val="00804337"/>
    <w:pPr>
      <w:spacing w:line="300" w:lineRule="atLeast"/>
    </w:pPr>
    <w:rPr>
      <w:rFonts w:ascii="Verdana" w:hAnsi="Verdana"/>
      <w:color w:val="002F5F"/>
      <w:sz w:val="56"/>
    </w:rPr>
  </w:style>
  <w:style w:type="paragraph" w:customStyle="1" w:styleId="Subtitlefrontpage">
    <w:name w:val="Subtitle front page"/>
    <w:basedOn w:val="Titleofthesis"/>
    <w:rsid w:val="00804337"/>
    <w:pPr>
      <w:spacing w:before="120" w:after="560" w:line="480" w:lineRule="atLeast"/>
    </w:pPr>
    <w:rPr>
      <w:sz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93B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93B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tleofthesisTitlepage">
    <w:name w:val="Title of thesis Titlepage"/>
    <w:basedOn w:val="Titleofthesis"/>
    <w:next w:val="Subtitletitlepage"/>
    <w:rsid w:val="004A77BA"/>
    <w:pPr>
      <w:spacing w:before="720" w:after="480"/>
    </w:pPr>
    <w:rPr>
      <w:color w:val="000000" w:themeColor="text1"/>
      <w:sz w:val="52"/>
    </w:rPr>
  </w:style>
  <w:style w:type="paragraph" w:customStyle="1" w:styleId="Subtitletitlepage">
    <w:name w:val="Subtitle title page"/>
    <w:basedOn w:val="TitleofthesisTitlepage"/>
    <w:next w:val="TitleofthesisTitlepage"/>
    <w:rsid w:val="00E63C81"/>
    <w:pPr>
      <w:spacing w:after="360"/>
    </w:pPr>
    <w:rPr>
      <w:b/>
      <w:sz w:val="22"/>
    </w:rPr>
  </w:style>
  <w:style w:type="paragraph" w:customStyle="1" w:styleId="Abstract">
    <w:name w:val="Abstract"/>
    <w:basedOn w:val="TitleofthesisTitlepage"/>
    <w:next w:val="Brdtext"/>
    <w:rsid w:val="004025FD"/>
  </w:style>
  <w:style w:type="paragraph" w:styleId="Sidhuvud">
    <w:name w:val="header"/>
    <w:basedOn w:val="Normal"/>
    <w:link w:val="Sidhuvud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customStyle="1" w:styleId="Keywords">
    <w:name w:val="Keywords"/>
    <w:basedOn w:val="Normal"/>
    <w:next w:val="Brdtext"/>
    <w:rsid w:val="00AE5038"/>
    <w:pPr>
      <w:spacing w:before="480" w:after="120" w:line="300" w:lineRule="atLeast"/>
    </w:pPr>
    <w:rPr>
      <w:rFonts w:ascii="Verdana" w:hAnsi="Verdana"/>
      <w:b/>
    </w:rPr>
  </w:style>
  <w:style w:type="paragraph" w:customStyle="1" w:styleId="Tableofcontent">
    <w:name w:val="Table of content"/>
    <w:basedOn w:val="Normal"/>
    <w:next w:val="Sidhuvud"/>
    <w:rsid w:val="00AE5038"/>
    <w:pPr>
      <w:spacing w:before="720" w:after="480" w:line="300" w:lineRule="atLeast"/>
    </w:pPr>
    <w:rPr>
      <w:rFonts w:ascii="Verdana" w:hAnsi="Verdana"/>
      <w:sz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134A05"/>
    <w:rPr>
      <w:rFonts w:ascii="Verdana" w:eastAsiaTheme="majorEastAsia" w:hAnsi="Verdana" w:cstheme="majorBidi"/>
      <w:bCs/>
      <w:color w:val="000000" w:themeColor="text1"/>
      <w:sz w:val="52"/>
      <w:szCs w:val="28"/>
      <w:lang w:val="en-US"/>
    </w:rPr>
  </w:style>
  <w:style w:type="paragraph" w:styleId="Innehll1">
    <w:name w:val="toc 1"/>
    <w:basedOn w:val="Normal"/>
    <w:next w:val="Normal"/>
    <w:autoRedefine/>
    <w:uiPriority w:val="39"/>
    <w:unhideWhenUsed/>
    <w:rsid w:val="00C8187D"/>
    <w:pPr>
      <w:spacing w:after="100"/>
    </w:pPr>
    <w:rPr>
      <w:rFonts w:ascii="Verdana" w:hAnsi="Verdana"/>
      <w:b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A4C3C"/>
    <w:pPr>
      <w:numPr>
        <w:numId w:val="0"/>
      </w:numPr>
      <w:outlineLvl w:val="9"/>
    </w:pPr>
  </w:style>
  <w:style w:type="paragraph" w:styleId="Innehll2">
    <w:name w:val="toc 2"/>
    <w:basedOn w:val="Normal"/>
    <w:next w:val="Normal"/>
    <w:autoRedefine/>
    <w:uiPriority w:val="39"/>
    <w:unhideWhenUsed/>
    <w:rsid w:val="00C8187D"/>
    <w:pPr>
      <w:spacing w:after="100"/>
      <w:ind w:left="220"/>
    </w:pPr>
    <w:rPr>
      <w:rFonts w:ascii="Verdana" w:eastAsiaTheme="minorEastAsia" w:hAnsi="Verdana"/>
      <w:sz w:val="20"/>
    </w:rPr>
  </w:style>
  <w:style w:type="paragraph" w:styleId="Innehll3">
    <w:name w:val="toc 3"/>
    <w:basedOn w:val="Normal"/>
    <w:next w:val="Normal"/>
    <w:autoRedefine/>
    <w:uiPriority w:val="39"/>
    <w:unhideWhenUsed/>
    <w:rsid w:val="00C8187D"/>
    <w:pPr>
      <w:spacing w:after="100"/>
      <w:ind w:left="440"/>
    </w:pPr>
    <w:rPr>
      <w:rFonts w:ascii="Verdana" w:eastAsiaTheme="minorEastAsia" w:hAnsi="Verdana"/>
      <w:sz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A4C3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A4C3C"/>
    <w:rPr>
      <w:rFonts w:ascii="Tahoma" w:hAnsi="Tahoma" w:cs="Tahoma"/>
      <w:sz w:val="16"/>
      <w:szCs w:val="16"/>
    </w:rPr>
  </w:style>
  <w:style w:type="character" w:customStyle="1" w:styleId="SidhuvudChar">
    <w:name w:val="Sidhuvud Char"/>
    <w:basedOn w:val="Standardstycketeckensnitt"/>
    <w:link w:val="Sidhuvud"/>
    <w:uiPriority w:val="99"/>
    <w:rsid w:val="00C32692"/>
    <w:rPr>
      <w:rFonts w:ascii="Times New Roman" w:hAnsi="Times New Roman"/>
    </w:rPr>
  </w:style>
  <w:style w:type="paragraph" w:customStyle="1" w:styleId="Preabmle">
    <w:name w:val="Preabmle"/>
    <w:basedOn w:val="Normal"/>
    <w:next w:val="Brdtext"/>
    <w:rsid w:val="00D23607"/>
    <w:pPr>
      <w:spacing w:after="120" w:line="300" w:lineRule="atLeast"/>
    </w:pPr>
    <w:rPr>
      <w:b/>
    </w:rPr>
  </w:style>
  <w:style w:type="paragraph" w:styleId="Sidfot">
    <w:name w:val="footer"/>
    <w:basedOn w:val="Normal"/>
    <w:link w:val="SidfotChar"/>
    <w:uiPriority w:val="99"/>
    <w:unhideWhenUsed/>
    <w:rsid w:val="00C32692"/>
    <w:pPr>
      <w:tabs>
        <w:tab w:val="center" w:pos="4536"/>
        <w:tab w:val="right" w:pos="9072"/>
      </w:tabs>
    </w:pPr>
  </w:style>
  <w:style w:type="paragraph" w:styleId="Brdtext">
    <w:name w:val="Body Text"/>
    <w:basedOn w:val="Normal"/>
    <w:link w:val="BrdtextChar"/>
    <w:qFormat/>
    <w:rsid w:val="00AE5038"/>
    <w:pPr>
      <w:spacing w:after="120" w:line="300" w:lineRule="atLeast"/>
    </w:pPr>
    <w:rPr>
      <w:rFonts w:eastAsia="Times New Roman" w:cs="Times New Roman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rsid w:val="00AE5038"/>
    <w:rPr>
      <w:rFonts w:ascii="Times New Roman" w:eastAsia="Times New Roman" w:hAnsi="Times New Roman" w:cs="Times New Roman"/>
      <w:szCs w:val="24"/>
      <w:lang w:eastAsia="sv-SE"/>
    </w:rPr>
  </w:style>
  <w:style w:type="paragraph" w:customStyle="1" w:styleId="Figurecaption">
    <w:name w:val="Figure caption"/>
    <w:basedOn w:val="Normal"/>
    <w:next w:val="Normal"/>
    <w:qFormat/>
    <w:rsid w:val="00F1561B"/>
    <w:pPr>
      <w:spacing w:after="120" w:line="300" w:lineRule="atLeast"/>
      <w:ind w:right="454"/>
    </w:pPr>
    <w:rPr>
      <w:rFonts w:ascii="Verdana" w:hAnsi="Verdana"/>
      <w:i/>
      <w:iCs/>
      <w:color w:val="000000" w:themeColor="text1"/>
      <w:sz w:val="16"/>
    </w:rPr>
  </w:style>
  <w:style w:type="paragraph" w:styleId="Citat">
    <w:name w:val="Quote"/>
    <w:basedOn w:val="Normal"/>
    <w:link w:val="CitatChar"/>
    <w:uiPriority w:val="29"/>
    <w:qFormat/>
    <w:rsid w:val="00C36505"/>
    <w:pPr>
      <w:spacing w:after="120" w:line="240" w:lineRule="atLeast"/>
      <w:ind w:left="454" w:right="454"/>
    </w:pPr>
    <w:rPr>
      <w:iCs/>
      <w:color w:val="000000" w:themeColor="text1"/>
      <w:sz w:val="20"/>
    </w:rPr>
  </w:style>
  <w:style w:type="character" w:customStyle="1" w:styleId="CitatChar">
    <w:name w:val="Citat Char"/>
    <w:basedOn w:val="Standardstycketeckensnitt"/>
    <w:link w:val="Citat"/>
    <w:uiPriority w:val="29"/>
    <w:rsid w:val="00C36505"/>
    <w:rPr>
      <w:rFonts w:ascii="Times New Roman" w:hAnsi="Times New Roman"/>
      <w:iCs/>
      <w:color w:val="000000" w:themeColor="text1"/>
      <w:sz w:val="20"/>
    </w:rPr>
  </w:style>
  <w:style w:type="paragraph" w:styleId="Punktlista">
    <w:name w:val="List Bullet"/>
    <w:basedOn w:val="Normal"/>
    <w:uiPriority w:val="99"/>
    <w:unhideWhenUsed/>
    <w:qFormat/>
    <w:rsid w:val="007347A4"/>
    <w:pPr>
      <w:numPr>
        <w:numId w:val="6"/>
      </w:numPr>
      <w:spacing w:line="300" w:lineRule="atLeast"/>
      <w:ind w:left="255" w:hanging="255"/>
      <w:jc w:val="both"/>
    </w:pPr>
  </w:style>
  <w:style w:type="paragraph" w:styleId="Numreradlista">
    <w:name w:val="List Number"/>
    <w:basedOn w:val="Normal"/>
    <w:uiPriority w:val="99"/>
    <w:unhideWhenUsed/>
    <w:qFormat/>
    <w:rsid w:val="007347A4"/>
    <w:pPr>
      <w:numPr>
        <w:numId w:val="12"/>
      </w:numPr>
      <w:spacing w:line="300" w:lineRule="atLeast"/>
      <w:ind w:left="357" w:hanging="357"/>
      <w:contextualSpacing/>
      <w:jc w:val="both"/>
    </w:pPr>
  </w:style>
  <w:style w:type="character" w:styleId="Fotnotsreferens">
    <w:name w:val="footnote reference"/>
    <w:basedOn w:val="Standardstycketeckensnitt"/>
    <w:uiPriority w:val="99"/>
    <w:unhideWhenUsed/>
    <w:rsid w:val="009C493C"/>
    <w:rPr>
      <w:rFonts w:ascii="Times New Roman" w:hAnsi="Times New Roman"/>
      <w:vertAlign w:val="superscript"/>
    </w:rPr>
  </w:style>
  <w:style w:type="paragraph" w:styleId="Fotnotstext">
    <w:name w:val="footnote text"/>
    <w:basedOn w:val="Normal"/>
    <w:link w:val="FotnotstextChar"/>
    <w:uiPriority w:val="99"/>
    <w:unhideWhenUsed/>
    <w:rsid w:val="002852E2"/>
    <w:pPr>
      <w:spacing w:after="80" w:line="240" w:lineRule="atLeast"/>
      <w:ind w:left="113" w:right="454" w:hanging="113"/>
    </w:pPr>
    <w:rPr>
      <w:rFonts w:ascii="Verdana" w:hAnsi="Verdana"/>
      <w:i/>
      <w:sz w:val="16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2852E2"/>
    <w:rPr>
      <w:rFonts w:ascii="Verdana" w:hAnsi="Verdana"/>
      <w:i/>
      <w:sz w:val="16"/>
      <w:szCs w:val="20"/>
    </w:rPr>
  </w:style>
  <w:style w:type="character" w:customStyle="1" w:styleId="SidfotChar">
    <w:name w:val="Sidfot Char"/>
    <w:basedOn w:val="Standardstycketeckensnitt"/>
    <w:link w:val="Sidfot"/>
    <w:uiPriority w:val="99"/>
    <w:rsid w:val="00C32692"/>
    <w:rPr>
      <w:rFonts w:ascii="Times New Roman" w:hAnsi="Times New Roman"/>
    </w:rPr>
  </w:style>
  <w:style w:type="character" w:styleId="Sidnummer">
    <w:name w:val="page number"/>
    <w:basedOn w:val="Standardstycketeckensnitt"/>
    <w:uiPriority w:val="99"/>
    <w:semiHidden/>
    <w:rsid w:val="00EA3B45"/>
    <w:rPr>
      <w:rFonts w:ascii="Times New Roman" w:hAnsi="Times New Roman"/>
      <w:sz w:val="18"/>
    </w:rPr>
  </w:style>
  <w:style w:type="character" w:styleId="Hyperlnk">
    <w:name w:val="Hyperlink"/>
    <w:basedOn w:val="Standardstycketeckensnitt"/>
    <w:uiPriority w:val="99"/>
    <w:unhideWhenUsed/>
    <w:rsid w:val="000B7268"/>
    <w:rPr>
      <w:color w:val="0000FF" w:themeColor="hyperlink"/>
      <w:u w:val="single"/>
    </w:rPr>
  </w:style>
  <w:style w:type="paragraph" w:customStyle="1" w:styleId="Listofreferences-numbered">
    <w:name w:val="List of references - numbered"/>
    <w:basedOn w:val="Normal"/>
    <w:qFormat/>
    <w:rsid w:val="00D23607"/>
    <w:pPr>
      <w:numPr>
        <w:numId w:val="14"/>
      </w:numPr>
      <w:spacing w:after="100" w:line="220" w:lineRule="exact"/>
      <w:ind w:left="357" w:hanging="357"/>
      <w:jc w:val="both"/>
    </w:pPr>
    <w:rPr>
      <w:color w:val="002F5F"/>
      <w:sz w:val="20"/>
    </w:rPr>
  </w:style>
  <w:style w:type="paragraph" w:customStyle="1" w:styleId="Listofreferences-withoutnumber">
    <w:name w:val="List of references - without number"/>
    <w:basedOn w:val="Normal"/>
    <w:qFormat/>
    <w:rsid w:val="00D23607"/>
    <w:pPr>
      <w:spacing w:after="100" w:line="220" w:lineRule="exact"/>
      <w:ind w:left="170" w:hanging="170"/>
    </w:pPr>
    <w:rPr>
      <w:sz w:val="20"/>
    </w:rPr>
  </w:style>
  <w:style w:type="character" w:customStyle="1" w:styleId="Rubrik2Char">
    <w:name w:val="Rubrik 2 Char"/>
    <w:basedOn w:val="Standardstycketeckensnitt"/>
    <w:link w:val="Rubrik2"/>
    <w:uiPriority w:val="9"/>
    <w:rsid w:val="008E5CE9"/>
    <w:rPr>
      <w:rFonts w:ascii="Verdana" w:eastAsiaTheme="majorEastAsia" w:hAnsi="Verdana" w:cstheme="majorBidi"/>
      <w:b/>
      <w:color w:val="000000" w:themeColor="text1"/>
      <w:sz w:val="32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6D3ADA"/>
    <w:rPr>
      <w:rFonts w:ascii="Verdana" w:eastAsiaTheme="majorEastAsia" w:hAnsi="Verdana" w:cstheme="majorBidi"/>
      <w:b/>
      <w:bCs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6D3ADA"/>
    <w:rPr>
      <w:rFonts w:ascii="Times New Roman" w:eastAsiaTheme="majorEastAsia" w:hAnsi="Times New Roman" w:cstheme="majorBidi"/>
      <w:b/>
      <w:iCs/>
      <w:szCs w:val="26"/>
    </w:rPr>
  </w:style>
  <w:style w:type="character" w:customStyle="1" w:styleId="Rubrik5Char">
    <w:name w:val="Rubrik 5 Char"/>
    <w:basedOn w:val="Standardstycketeckensnitt"/>
    <w:link w:val="Rubrik5"/>
    <w:uiPriority w:val="9"/>
    <w:rsid w:val="00655315"/>
    <w:rPr>
      <w:rFonts w:ascii="Times New Roman" w:eastAsiaTheme="majorEastAsia" w:hAnsi="Times New Roman" w:cstheme="majorBidi"/>
      <w:iCs/>
      <w:color w:val="243F60" w:themeColor="accent1" w:themeShade="7F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F5E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828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828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extBox">
    <w:name w:val="Text Box"/>
    <w:basedOn w:val="Normal"/>
    <w:rsid w:val="00804337"/>
    <w:pPr>
      <w:spacing w:line="280" w:lineRule="exact"/>
    </w:pPr>
    <w:rPr>
      <w:rFonts w:ascii="Verdana" w:hAnsi="Verdana"/>
      <w:color w:val="002F5F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5B36BB"/>
    <w:pPr>
      <w:spacing w:after="120" w:line="300" w:lineRule="atLeast"/>
      <w:ind w:right="454"/>
    </w:pPr>
    <w:rPr>
      <w:rFonts w:ascii="Verdana" w:hAnsi="Verdana"/>
      <w:bCs/>
      <w:i/>
      <w:sz w:val="16"/>
      <w:szCs w:val="18"/>
    </w:rPr>
  </w:style>
  <w:style w:type="paragraph" w:customStyle="1" w:styleId="Frontpagetext">
    <w:name w:val="Front page text"/>
    <w:basedOn w:val="Normal"/>
    <w:uiPriority w:val="99"/>
    <w:rsid w:val="004F30C5"/>
    <w:pPr>
      <w:keepNext/>
      <w:spacing w:before="120" w:after="200" w:line="280" w:lineRule="exact"/>
    </w:pPr>
    <w:rPr>
      <w:rFonts w:ascii="Verdana" w:eastAsia="Times New Roman" w:hAnsi="Verdana" w:cs="Arial"/>
      <w:bCs/>
      <w:color w:val="002F5F"/>
      <w:kern w:val="32"/>
      <w:sz w:val="16"/>
      <w:szCs w:val="32"/>
      <w:lang w:eastAsia="sv-SE"/>
    </w:rPr>
  </w:style>
  <w:style w:type="paragraph" w:styleId="Figurfrteckning">
    <w:name w:val="table of figures"/>
    <w:basedOn w:val="Normal"/>
    <w:next w:val="Normal"/>
    <w:uiPriority w:val="99"/>
    <w:unhideWhenUsed/>
    <w:rsid w:val="004F71E5"/>
  </w:style>
  <w:style w:type="paragraph" w:customStyle="1" w:styleId="Heading1-woutnumbering">
    <w:name w:val="Heading 1 - w/out numbering"/>
    <w:basedOn w:val="Rubrik1"/>
    <w:qFormat/>
    <w:rsid w:val="005E2718"/>
    <w:pPr>
      <w:numPr>
        <w:numId w:val="0"/>
      </w:numPr>
    </w:pPr>
  </w:style>
  <w:style w:type="character" w:styleId="Olstomnmnande">
    <w:name w:val="Unresolved Mention"/>
    <w:basedOn w:val="Standardstycketeckensnitt"/>
    <w:uiPriority w:val="99"/>
    <w:semiHidden/>
    <w:unhideWhenUsed/>
    <w:rsid w:val="00120C38"/>
    <w:rPr>
      <w:color w:val="808080"/>
      <w:shd w:val="clear" w:color="auto" w:fill="E6E6E6"/>
    </w:rPr>
  </w:style>
  <w:style w:type="table" w:styleId="Tabellrutnt">
    <w:name w:val="Table Grid"/>
    <w:basedOn w:val="Normaltabell"/>
    <w:uiPriority w:val="59"/>
    <w:rsid w:val="00B5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ruta">
    <w:name w:val="Textruta"/>
    <w:basedOn w:val="Normal"/>
    <w:rsid w:val="008E27F5"/>
    <w:pPr>
      <w:spacing w:line="280" w:lineRule="exact"/>
    </w:pPr>
    <w:rPr>
      <w:rFonts w:ascii="Verdana" w:hAnsi="Verdana"/>
      <w:color w:val="002F5F"/>
      <w:sz w:val="16"/>
      <w:szCs w:val="16"/>
    </w:rPr>
  </w:style>
  <w:style w:type="paragraph" w:customStyle="1" w:styleId="Nyckelord">
    <w:name w:val="Nyckelord"/>
    <w:basedOn w:val="Normal"/>
    <w:next w:val="Brdtext"/>
    <w:rsid w:val="008E27F5"/>
    <w:pPr>
      <w:spacing w:before="480" w:after="120" w:line="300" w:lineRule="atLeast"/>
    </w:pPr>
    <w:rPr>
      <w:rFonts w:ascii="Verdana" w:hAnsi="Verdana"/>
      <w:b/>
    </w:rPr>
  </w:style>
  <w:style w:type="character" w:styleId="AnvndHyperlnk">
    <w:name w:val="FollowedHyperlink"/>
    <w:basedOn w:val="Standardstycketeckensnitt"/>
    <w:uiPriority w:val="99"/>
    <w:semiHidden/>
    <w:unhideWhenUsed/>
    <w:rsid w:val="00857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libroediting.com/2012/12/27/table-of-figures-and-table-of-tabl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aurenthearthistorian.com/digital-media-concepts/this_is_not_a_ca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Local\Temp\Temp1_DSV_template_word-20161110%20(2).zip\DSV_template_20161110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2F657-40E4-45EC-A3C2-218EE15D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DSV_template_20161110</Template>
  <TotalTime>0</TotalTime>
  <Pages>19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Stockholms universitetsbibliotek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Johannesson</dc:creator>
  <cp:keywords/>
  <dc:description/>
  <cp:lastModifiedBy>Paul Johannesson</cp:lastModifiedBy>
  <cp:revision>2</cp:revision>
  <cp:lastPrinted>2010-07-05T09:46:00Z</cp:lastPrinted>
  <dcterms:created xsi:type="dcterms:W3CDTF">2017-08-06T18:24:00Z</dcterms:created>
  <dcterms:modified xsi:type="dcterms:W3CDTF">2017-08-06T18:24:00Z</dcterms:modified>
</cp:coreProperties>
</file>