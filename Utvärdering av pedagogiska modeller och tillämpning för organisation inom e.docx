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21036" w:rsidRPr="008E27F5" w:rsidRDefault="0072103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21036" w:rsidRPr="008E27F5" w:rsidRDefault="00721036" w:rsidP="00037FAA">
                            <w:pPr>
                              <w:pStyle w:val="TextBox"/>
                            </w:pPr>
                            <w:r>
                              <w:t>Examensarbete 15</w:t>
                            </w:r>
                            <w:r w:rsidRPr="008E27F5">
                              <w:t xml:space="preserve"> hp</w:t>
                            </w:r>
                          </w:p>
                          <w:p w14:paraId="56A2FF78" w14:textId="77777777" w:rsidR="00721036" w:rsidRPr="008E27F5" w:rsidRDefault="00721036" w:rsidP="00804337">
                            <w:pPr>
                              <w:pStyle w:val="TextBox"/>
                            </w:pPr>
                            <w:r w:rsidRPr="008E27F5">
                              <w:t>Data- och systemvetenskap</w:t>
                            </w:r>
                          </w:p>
                          <w:p w14:paraId="462F7AFB" w14:textId="3C4D274A" w:rsidR="00721036" w:rsidRDefault="00721036" w:rsidP="008E27F5">
                            <w:pPr>
                              <w:pStyle w:val="Textruta"/>
                            </w:pPr>
                            <w:r>
                              <w:t xml:space="preserve">Kurs- eller utbildningsprogram (180 hp) </w:t>
                            </w:r>
                          </w:p>
                          <w:p w14:paraId="268DC79A" w14:textId="68801260" w:rsidR="00721036" w:rsidRDefault="00721036" w:rsidP="008E27F5">
                            <w:pPr>
                              <w:pStyle w:val="Textruta"/>
                            </w:pPr>
                            <w:r>
                              <w:t>Höst-/Vårterminen 2018</w:t>
                            </w:r>
                          </w:p>
                          <w:p w14:paraId="282F1F4F" w14:textId="77777777" w:rsidR="00721036" w:rsidRDefault="00721036" w:rsidP="008E27F5">
                            <w:pPr>
                              <w:pStyle w:val="Textruta"/>
                            </w:pPr>
                            <w:r>
                              <w:t>Handledare: Förnamn Efternamn</w:t>
                            </w:r>
                          </w:p>
                          <w:p w14:paraId="32D0F4AA" w14:textId="77777777" w:rsidR="00721036" w:rsidRDefault="00721036" w:rsidP="008E27F5">
                            <w:pPr>
                              <w:pStyle w:val="Textruta"/>
                            </w:pPr>
                            <w:r>
                              <w:t>Granskare: Förnamn Efternamn</w:t>
                            </w:r>
                          </w:p>
                          <w:p w14:paraId="1546E4DE" w14:textId="6AB17E73" w:rsidR="00721036" w:rsidRPr="00ED1E02" w:rsidRDefault="0072103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21036" w:rsidRPr="00883298" w:rsidRDefault="0072103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721036" w:rsidRPr="008E27F5" w:rsidRDefault="0072103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21036" w:rsidRPr="008E27F5" w:rsidRDefault="00721036" w:rsidP="00037FAA">
                      <w:pPr>
                        <w:pStyle w:val="TextBox"/>
                      </w:pPr>
                      <w:r>
                        <w:t>Examensarbete 15</w:t>
                      </w:r>
                      <w:r w:rsidRPr="008E27F5">
                        <w:t xml:space="preserve"> hp</w:t>
                      </w:r>
                    </w:p>
                    <w:p w14:paraId="56A2FF78" w14:textId="77777777" w:rsidR="00721036" w:rsidRPr="008E27F5" w:rsidRDefault="00721036" w:rsidP="00804337">
                      <w:pPr>
                        <w:pStyle w:val="TextBox"/>
                      </w:pPr>
                      <w:r w:rsidRPr="008E27F5">
                        <w:t>Data- och systemvetenskap</w:t>
                      </w:r>
                    </w:p>
                    <w:p w14:paraId="462F7AFB" w14:textId="3C4D274A" w:rsidR="00721036" w:rsidRDefault="00721036" w:rsidP="008E27F5">
                      <w:pPr>
                        <w:pStyle w:val="Textruta"/>
                      </w:pPr>
                      <w:r>
                        <w:t xml:space="preserve">Kurs- eller utbildningsprogram (180 hp) </w:t>
                      </w:r>
                    </w:p>
                    <w:p w14:paraId="268DC79A" w14:textId="68801260" w:rsidR="00721036" w:rsidRDefault="00721036" w:rsidP="008E27F5">
                      <w:pPr>
                        <w:pStyle w:val="Textruta"/>
                      </w:pPr>
                      <w:r>
                        <w:t>Höst-/Vårterminen 2018</w:t>
                      </w:r>
                    </w:p>
                    <w:p w14:paraId="282F1F4F" w14:textId="77777777" w:rsidR="00721036" w:rsidRDefault="00721036" w:rsidP="008E27F5">
                      <w:pPr>
                        <w:pStyle w:val="Textruta"/>
                      </w:pPr>
                      <w:r>
                        <w:t>Handledare: Förnamn Efternamn</w:t>
                      </w:r>
                    </w:p>
                    <w:p w14:paraId="32D0F4AA" w14:textId="77777777" w:rsidR="00721036" w:rsidRDefault="00721036" w:rsidP="008E27F5">
                      <w:pPr>
                        <w:pStyle w:val="Textruta"/>
                      </w:pPr>
                      <w:r>
                        <w:t>Granskare: Förnamn Efternamn</w:t>
                      </w:r>
                    </w:p>
                    <w:p w14:paraId="1546E4DE" w14:textId="6AB17E73" w:rsidR="00721036" w:rsidRPr="00ED1E02" w:rsidRDefault="0072103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21036" w:rsidRPr="00883298" w:rsidRDefault="0072103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350CFDA4" w14:textId="77777777" w:rsidR="00390B88"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390B88" w:rsidRPr="00253591">
        <w:rPr>
          <w:noProof/>
        </w:rPr>
        <w:t>1</w:t>
      </w:r>
      <w:r w:rsidR="00390B88">
        <w:rPr>
          <w:rFonts w:asciiTheme="minorHAnsi" w:eastAsiaTheme="minorEastAsia" w:hAnsiTheme="minorHAnsi"/>
          <w:b w:val="0"/>
          <w:noProof/>
          <w:sz w:val="24"/>
          <w:szCs w:val="24"/>
          <w:lang w:eastAsia="ja-JP"/>
        </w:rPr>
        <w:tab/>
      </w:r>
      <w:r w:rsidR="00390B88" w:rsidRPr="00253591">
        <w:rPr>
          <w:noProof/>
        </w:rPr>
        <w:t>Introduktion</w:t>
      </w:r>
      <w:r w:rsidR="00390B88">
        <w:rPr>
          <w:noProof/>
        </w:rPr>
        <w:tab/>
      </w:r>
      <w:r w:rsidR="00390B88">
        <w:rPr>
          <w:noProof/>
        </w:rPr>
        <w:fldChar w:fldCharType="begin"/>
      </w:r>
      <w:r w:rsidR="00390B88">
        <w:rPr>
          <w:noProof/>
        </w:rPr>
        <w:instrText xml:space="preserve"> PAGEREF _Toc386894982 \h </w:instrText>
      </w:r>
      <w:r w:rsidR="00390B88">
        <w:rPr>
          <w:noProof/>
        </w:rPr>
      </w:r>
      <w:r w:rsidR="00390B88">
        <w:rPr>
          <w:noProof/>
        </w:rPr>
        <w:fldChar w:fldCharType="separate"/>
      </w:r>
      <w:r w:rsidR="00390B88">
        <w:rPr>
          <w:noProof/>
        </w:rPr>
        <w:t>1</w:t>
      </w:r>
      <w:r w:rsidR="00390B88">
        <w:rPr>
          <w:noProof/>
        </w:rPr>
        <w:fldChar w:fldCharType="end"/>
      </w:r>
    </w:p>
    <w:p w14:paraId="4E6B42B6" w14:textId="77777777" w:rsidR="00390B88" w:rsidRDefault="00390B88">
      <w:pPr>
        <w:pStyle w:val="Innehll2"/>
        <w:tabs>
          <w:tab w:val="left" w:pos="787"/>
          <w:tab w:val="right" w:leader="dot" w:pos="9062"/>
        </w:tabs>
        <w:rPr>
          <w:rFonts w:asciiTheme="minorHAnsi" w:hAnsiTheme="minorHAnsi"/>
          <w:noProof/>
          <w:sz w:val="24"/>
          <w:szCs w:val="24"/>
          <w:lang w:eastAsia="ja-JP"/>
        </w:rPr>
      </w:pPr>
      <w:r w:rsidRPr="00253591">
        <w:rPr>
          <w:noProof/>
        </w:rPr>
        <w:t>1.1</w:t>
      </w:r>
      <w:r>
        <w:rPr>
          <w:rFonts w:asciiTheme="minorHAnsi" w:hAnsiTheme="minorHAnsi"/>
          <w:noProof/>
          <w:sz w:val="24"/>
          <w:szCs w:val="24"/>
          <w:lang w:eastAsia="ja-JP"/>
        </w:rPr>
        <w:tab/>
      </w:r>
      <w:r w:rsidRPr="00253591">
        <w:rPr>
          <w:noProof/>
        </w:rPr>
        <w:t>Syfte och frågeställning</w:t>
      </w:r>
      <w:r>
        <w:rPr>
          <w:noProof/>
        </w:rPr>
        <w:tab/>
      </w:r>
      <w:r>
        <w:rPr>
          <w:noProof/>
        </w:rPr>
        <w:fldChar w:fldCharType="begin"/>
      </w:r>
      <w:r>
        <w:rPr>
          <w:noProof/>
        </w:rPr>
        <w:instrText xml:space="preserve"> PAGEREF _Toc386894983 \h </w:instrText>
      </w:r>
      <w:r>
        <w:rPr>
          <w:noProof/>
        </w:rPr>
      </w:r>
      <w:r>
        <w:rPr>
          <w:noProof/>
        </w:rPr>
        <w:fldChar w:fldCharType="separate"/>
      </w:r>
      <w:r>
        <w:rPr>
          <w:noProof/>
        </w:rPr>
        <w:t>1</w:t>
      </w:r>
      <w:r>
        <w:rPr>
          <w:noProof/>
        </w:rPr>
        <w:fldChar w:fldCharType="end"/>
      </w:r>
    </w:p>
    <w:p w14:paraId="03EB1A8F" w14:textId="77777777" w:rsidR="00390B88" w:rsidRDefault="00390B88">
      <w:pPr>
        <w:pStyle w:val="Innehll1"/>
        <w:tabs>
          <w:tab w:val="left" w:pos="396"/>
          <w:tab w:val="right" w:leader="dot" w:pos="9062"/>
        </w:tabs>
        <w:rPr>
          <w:rFonts w:asciiTheme="minorHAnsi" w:eastAsiaTheme="minorEastAsia" w:hAnsiTheme="minorHAnsi"/>
          <w:b w:val="0"/>
          <w:noProof/>
          <w:sz w:val="24"/>
          <w:szCs w:val="24"/>
          <w:lang w:eastAsia="ja-JP"/>
        </w:rPr>
      </w:pPr>
      <w:r w:rsidRPr="00253591">
        <w:rPr>
          <w:noProof/>
        </w:rPr>
        <w:t>2</w:t>
      </w:r>
      <w:r>
        <w:rPr>
          <w:rFonts w:asciiTheme="minorHAnsi" w:eastAsiaTheme="minorEastAsia" w:hAnsiTheme="minorHAnsi"/>
          <w:b w:val="0"/>
          <w:noProof/>
          <w:sz w:val="24"/>
          <w:szCs w:val="24"/>
          <w:lang w:eastAsia="ja-JP"/>
        </w:rPr>
        <w:tab/>
      </w:r>
      <w:r w:rsidRPr="00253591">
        <w:rPr>
          <w:noProof/>
        </w:rPr>
        <w:t>Teori och tidigare forskning</w:t>
      </w:r>
      <w:r>
        <w:rPr>
          <w:noProof/>
        </w:rPr>
        <w:tab/>
      </w:r>
      <w:r>
        <w:rPr>
          <w:noProof/>
        </w:rPr>
        <w:fldChar w:fldCharType="begin"/>
      </w:r>
      <w:r>
        <w:rPr>
          <w:noProof/>
        </w:rPr>
        <w:instrText xml:space="preserve"> PAGEREF _Toc386894984 \h </w:instrText>
      </w:r>
      <w:r>
        <w:rPr>
          <w:noProof/>
        </w:rPr>
      </w:r>
      <w:r>
        <w:rPr>
          <w:noProof/>
        </w:rPr>
        <w:fldChar w:fldCharType="separate"/>
      </w:r>
      <w:r>
        <w:rPr>
          <w:noProof/>
        </w:rPr>
        <w:t>3</w:t>
      </w:r>
      <w:r>
        <w:rPr>
          <w:noProof/>
        </w:rPr>
        <w:fldChar w:fldCharType="end"/>
      </w:r>
    </w:p>
    <w:p w14:paraId="6D669CA4" w14:textId="77777777" w:rsidR="00390B88" w:rsidRDefault="00390B88">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253591">
        <w:rPr>
          <w:noProof/>
        </w:rPr>
        <w:t>Läran om e-lärande</w:t>
      </w:r>
      <w:r>
        <w:rPr>
          <w:noProof/>
        </w:rPr>
        <w:tab/>
      </w:r>
      <w:r>
        <w:rPr>
          <w:noProof/>
        </w:rPr>
        <w:fldChar w:fldCharType="begin"/>
      </w:r>
      <w:r>
        <w:rPr>
          <w:noProof/>
        </w:rPr>
        <w:instrText xml:space="preserve"> PAGEREF _Toc386894985 \h </w:instrText>
      </w:r>
      <w:r>
        <w:rPr>
          <w:noProof/>
        </w:rPr>
      </w:r>
      <w:r>
        <w:rPr>
          <w:noProof/>
        </w:rPr>
        <w:fldChar w:fldCharType="separate"/>
      </w:r>
      <w:r>
        <w:rPr>
          <w:noProof/>
        </w:rPr>
        <w:t>4</w:t>
      </w:r>
      <w:r>
        <w:rPr>
          <w:noProof/>
        </w:rPr>
        <w:fldChar w:fldCharType="end"/>
      </w:r>
    </w:p>
    <w:p w14:paraId="14941E5E" w14:textId="77777777" w:rsidR="00390B88" w:rsidRDefault="00390B88">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253591">
        <w:rPr>
          <w:noProof/>
        </w:rPr>
        <w:t>Pedagogiska perspektiv</w:t>
      </w:r>
      <w:r>
        <w:rPr>
          <w:noProof/>
        </w:rPr>
        <w:tab/>
      </w:r>
      <w:r>
        <w:rPr>
          <w:noProof/>
        </w:rPr>
        <w:fldChar w:fldCharType="begin"/>
      </w:r>
      <w:r>
        <w:rPr>
          <w:noProof/>
        </w:rPr>
        <w:instrText xml:space="preserve"> PAGEREF _Toc386894986 \h </w:instrText>
      </w:r>
      <w:r>
        <w:rPr>
          <w:noProof/>
        </w:rPr>
      </w:r>
      <w:r>
        <w:rPr>
          <w:noProof/>
        </w:rPr>
        <w:fldChar w:fldCharType="separate"/>
      </w:r>
      <w:r>
        <w:rPr>
          <w:noProof/>
        </w:rPr>
        <w:t>4</w:t>
      </w:r>
      <w:r>
        <w:rPr>
          <w:noProof/>
        </w:rPr>
        <w:fldChar w:fldCharType="end"/>
      </w:r>
    </w:p>
    <w:p w14:paraId="115DA716" w14:textId="77777777" w:rsidR="00390B88" w:rsidRDefault="00390B88">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253591">
        <w:rPr>
          <w:noProof/>
        </w:rPr>
        <w:t>Pedagogiska modeller</w:t>
      </w:r>
      <w:r>
        <w:rPr>
          <w:noProof/>
        </w:rPr>
        <w:tab/>
      </w:r>
      <w:r>
        <w:rPr>
          <w:noProof/>
        </w:rPr>
        <w:fldChar w:fldCharType="begin"/>
      </w:r>
      <w:r>
        <w:rPr>
          <w:noProof/>
        </w:rPr>
        <w:instrText xml:space="preserve"> PAGEREF _Toc386894987 \h </w:instrText>
      </w:r>
      <w:r>
        <w:rPr>
          <w:noProof/>
        </w:rPr>
      </w:r>
      <w:r>
        <w:rPr>
          <w:noProof/>
        </w:rPr>
        <w:fldChar w:fldCharType="separate"/>
      </w:r>
      <w:r>
        <w:rPr>
          <w:noProof/>
        </w:rPr>
        <w:t>5</w:t>
      </w:r>
      <w:r>
        <w:rPr>
          <w:noProof/>
        </w:rPr>
        <w:fldChar w:fldCharType="end"/>
      </w:r>
    </w:p>
    <w:p w14:paraId="50DFAD8A" w14:textId="77777777" w:rsidR="00390B88" w:rsidRDefault="00390B88">
      <w:pPr>
        <w:pStyle w:val="Innehll1"/>
        <w:tabs>
          <w:tab w:val="left" w:pos="396"/>
          <w:tab w:val="right" w:leader="dot" w:pos="9062"/>
        </w:tabs>
        <w:rPr>
          <w:rFonts w:asciiTheme="minorHAnsi" w:eastAsiaTheme="minorEastAsia" w:hAnsiTheme="minorHAnsi"/>
          <w:b w:val="0"/>
          <w:noProof/>
          <w:sz w:val="24"/>
          <w:szCs w:val="24"/>
          <w:lang w:eastAsia="ja-JP"/>
        </w:rPr>
      </w:pPr>
      <w:r w:rsidRPr="00253591">
        <w:rPr>
          <w:noProof/>
        </w:rPr>
        <w:t>3</w:t>
      </w:r>
      <w:r>
        <w:rPr>
          <w:rFonts w:asciiTheme="minorHAnsi" w:eastAsiaTheme="minorEastAsia" w:hAnsiTheme="minorHAnsi"/>
          <w:b w:val="0"/>
          <w:noProof/>
          <w:sz w:val="24"/>
          <w:szCs w:val="24"/>
          <w:lang w:eastAsia="ja-JP"/>
        </w:rPr>
        <w:tab/>
      </w:r>
      <w:r w:rsidRPr="00253591">
        <w:rPr>
          <w:noProof/>
        </w:rPr>
        <w:t>Metod</w:t>
      </w:r>
      <w:r>
        <w:rPr>
          <w:noProof/>
        </w:rPr>
        <w:tab/>
      </w:r>
      <w:r>
        <w:rPr>
          <w:noProof/>
        </w:rPr>
        <w:fldChar w:fldCharType="begin"/>
      </w:r>
      <w:r>
        <w:rPr>
          <w:noProof/>
        </w:rPr>
        <w:instrText xml:space="preserve"> PAGEREF _Toc386894988 \h </w:instrText>
      </w:r>
      <w:r>
        <w:rPr>
          <w:noProof/>
        </w:rPr>
      </w:r>
      <w:r>
        <w:rPr>
          <w:noProof/>
        </w:rPr>
        <w:fldChar w:fldCharType="separate"/>
      </w:r>
      <w:r>
        <w:rPr>
          <w:noProof/>
        </w:rPr>
        <w:t>7</w:t>
      </w:r>
      <w:r>
        <w:rPr>
          <w:noProof/>
        </w:rPr>
        <w:fldChar w:fldCharType="end"/>
      </w:r>
    </w:p>
    <w:p w14:paraId="301169F7" w14:textId="77777777" w:rsidR="00390B88" w:rsidRDefault="00390B88">
      <w:pPr>
        <w:pStyle w:val="Innehll1"/>
        <w:tabs>
          <w:tab w:val="left" w:pos="396"/>
          <w:tab w:val="right" w:leader="dot" w:pos="9062"/>
        </w:tabs>
        <w:rPr>
          <w:rFonts w:asciiTheme="minorHAnsi" w:eastAsiaTheme="minorEastAsia" w:hAnsiTheme="minorHAnsi"/>
          <w:b w:val="0"/>
          <w:noProof/>
          <w:sz w:val="24"/>
          <w:szCs w:val="24"/>
          <w:lang w:eastAsia="ja-JP"/>
        </w:rPr>
      </w:pPr>
      <w:r w:rsidRPr="00253591">
        <w:rPr>
          <w:noProof/>
        </w:rPr>
        <w:t>4</w:t>
      </w:r>
      <w:r>
        <w:rPr>
          <w:rFonts w:asciiTheme="minorHAnsi" w:eastAsiaTheme="minorEastAsia" w:hAnsiTheme="minorHAnsi"/>
          <w:b w:val="0"/>
          <w:noProof/>
          <w:sz w:val="24"/>
          <w:szCs w:val="24"/>
          <w:lang w:eastAsia="ja-JP"/>
        </w:rPr>
        <w:tab/>
      </w:r>
      <w:r w:rsidRPr="00253591">
        <w:rPr>
          <w:noProof/>
        </w:rPr>
        <w:t>Resultat</w:t>
      </w:r>
      <w:r>
        <w:rPr>
          <w:noProof/>
        </w:rPr>
        <w:tab/>
      </w:r>
      <w:r>
        <w:rPr>
          <w:noProof/>
        </w:rPr>
        <w:fldChar w:fldCharType="begin"/>
      </w:r>
      <w:r>
        <w:rPr>
          <w:noProof/>
        </w:rPr>
        <w:instrText xml:space="preserve"> PAGEREF _Toc386894989 \h </w:instrText>
      </w:r>
      <w:r>
        <w:rPr>
          <w:noProof/>
        </w:rPr>
      </w:r>
      <w:r>
        <w:rPr>
          <w:noProof/>
        </w:rPr>
        <w:fldChar w:fldCharType="separate"/>
      </w:r>
      <w:r>
        <w:rPr>
          <w:noProof/>
        </w:rPr>
        <w:t>8</w:t>
      </w:r>
      <w:r>
        <w:rPr>
          <w:noProof/>
        </w:rPr>
        <w:fldChar w:fldCharType="end"/>
      </w:r>
    </w:p>
    <w:p w14:paraId="271AF29D" w14:textId="77777777" w:rsidR="00390B88" w:rsidRDefault="00390B88">
      <w:pPr>
        <w:pStyle w:val="Innehll1"/>
        <w:tabs>
          <w:tab w:val="left" w:pos="396"/>
          <w:tab w:val="right" w:leader="dot" w:pos="9062"/>
        </w:tabs>
        <w:rPr>
          <w:rFonts w:asciiTheme="minorHAnsi" w:eastAsiaTheme="minorEastAsia" w:hAnsiTheme="minorHAnsi"/>
          <w:b w:val="0"/>
          <w:noProof/>
          <w:sz w:val="24"/>
          <w:szCs w:val="24"/>
          <w:lang w:eastAsia="ja-JP"/>
        </w:rPr>
      </w:pPr>
      <w:r w:rsidRPr="00253591">
        <w:rPr>
          <w:noProof/>
        </w:rPr>
        <w:t>5</w:t>
      </w:r>
      <w:r>
        <w:rPr>
          <w:rFonts w:asciiTheme="minorHAnsi" w:eastAsiaTheme="minorEastAsia" w:hAnsiTheme="minorHAnsi"/>
          <w:b w:val="0"/>
          <w:noProof/>
          <w:sz w:val="24"/>
          <w:szCs w:val="24"/>
          <w:lang w:eastAsia="ja-JP"/>
        </w:rPr>
        <w:tab/>
      </w:r>
      <w:r w:rsidRPr="00253591">
        <w:rPr>
          <w:noProof/>
        </w:rPr>
        <w:t>Diskussion</w:t>
      </w:r>
      <w:r>
        <w:rPr>
          <w:noProof/>
        </w:rPr>
        <w:tab/>
      </w:r>
      <w:r>
        <w:rPr>
          <w:noProof/>
        </w:rPr>
        <w:fldChar w:fldCharType="begin"/>
      </w:r>
      <w:r>
        <w:rPr>
          <w:noProof/>
        </w:rPr>
        <w:instrText xml:space="preserve"> PAGEREF _Toc386894990 \h </w:instrText>
      </w:r>
      <w:r>
        <w:rPr>
          <w:noProof/>
        </w:rPr>
      </w:r>
      <w:r>
        <w:rPr>
          <w:noProof/>
        </w:rPr>
        <w:fldChar w:fldCharType="separate"/>
      </w:r>
      <w:r>
        <w:rPr>
          <w:noProof/>
        </w:rPr>
        <w:t>9</w:t>
      </w:r>
      <w:r>
        <w:rPr>
          <w:noProof/>
        </w:rPr>
        <w:fldChar w:fldCharType="end"/>
      </w:r>
    </w:p>
    <w:p w14:paraId="4FDA2842" w14:textId="77777777" w:rsidR="00390B88" w:rsidRDefault="00390B88">
      <w:pPr>
        <w:pStyle w:val="Innehll1"/>
        <w:tabs>
          <w:tab w:val="right" w:leader="dot" w:pos="9062"/>
        </w:tabs>
        <w:rPr>
          <w:rFonts w:asciiTheme="minorHAnsi" w:eastAsiaTheme="minorEastAsia" w:hAnsiTheme="minorHAnsi"/>
          <w:b w:val="0"/>
          <w:noProof/>
          <w:sz w:val="24"/>
          <w:szCs w:val="24"/>
          <w:lang w:eastAsia="ja-JP"/>
        </w:rPr>
      </w:pPr>
      <w:r w:rsidRPr="00253591">
        <w:rPr>
          <w:noProof/>
        </w:rPr>
        <w:t>Referenser</w:t>
      </w:r>
      <w:r>
        <w:rPr>
          <w:noProof/>
        </w:rPr>
        <w:tab/>
      </w:r>
      <w:r>
        <w:rPr>
          <w:noProof/>
        </w:rPr>
        <w:fldChar w:fldCharType="begin"/>
      </w:r>
      <w:r>
        <w:rPr>
          <w:noProof/>
        </w:rPr>
        <w:instrText xml:space="preserve"> PAGEREF _Toc386894991 \h </w:instrText>
      </w:r>
      <w:r>
        <w:rPr>
          <w:noProof/>
        </w:rPr>
      </w:r>
      <w:r>
        <w:rPr>
          <w:noProof/>
        </w:rPr>
        <w:fldChar w:fldCharType="separate"/>
      </w:r>
      <w:r>
        <w:rPr>
          <w:noProof/>
        </w:rPr>
        <w:t>10</w:t>
      </w:r>
      <w:r>
        <w:rPr>
          <w:noProof/>
        </w:rPr>
        <w:fldChar w:fldCharType="end"/>
      </w:r>
    </w:p>
    <w:p w14:paraId="7F4740CB" w14:textId="77777777" w:rsidR="00390B88" w:rsidRDefault="00390B88">
      <w:pPr>
        <w:pStyle w:val="Innehll1"/>
        <w:tabs>
          <w:tab w:val="right" w:leader="dot" w:pos="9062"/>
        </w:tabs>
        <w:rPr>
          <w:rFonts w:asciiTheme="minorHAnsi" w:eastAsiaTheme="minorEastAsia" w:hAnsiTheme="minorHAnsi"/>
          <w:b w:val="0"/>
          <w:noProof/>
          <w:sz w:val="24"/>
          <w:szCs w:val="24"/>
          <w:lang w:eastAsia="ja-JP"/>
        </w:rPr>
      </w:pPr>
      <w:r w:rsidRPr="00253591">
        <w:rPr>
          <w:noProof/>
        </w:rPr>
        <w:t>Bilaga A – En bilaga</w:t>
      </w:r>
      <w:r>
        <w:rPr>
          <w:noProof/>
        </w:rPr>
        <w:tab/>
      </w:r>
      <w:r>
        <w:rPr>
          <w:noProof/>
        </w:rPr>
        <w:fldChar w:fldCharType="begin"/>
      </w:r>
      <w:r>
        <w:rPr>
          <w:noProof/>
        </w:rPr>
        <w:instrText xml:space="preserve"> PAGEREF _Toc386894992 \h </w:instrText>
      </w:r>
      <w:r>
        <w:rPr>
          <w:noProof/>
        </w:rPr>
      </w:r>
      <w:r>
        <w:rPr>
          <w:noProof/>
        </w:rPr>
        <w:fldChar w:fldCharType="separate"/>
      </w:r>
      <w:r>
        <w:rPr>
          <w:noProof/>
        </w:rPr>
        <w:t>11</w:t>
      </w:r>
      <w:r>
        <w:rPr>
          <w:noProof/>
        </w:rPr>
        <w:fldChar w:fldCharType="end"/>
      </w:r>
    </w:p>
    <w:p w14:paraId="6B8D9D43" w14:textId="77777777" w:rsidR="00390B88" w:rsidRDefault="00390B88">
      <w:pPr>
        <w:pStyle w:val="Innehll1"/>
        <w:tabs>
          <w:tab w:val="right" w:leader="dot" w:pos="9062"/>
        </w:tabs>
        <w:rPr>
          <w:rFonts w:asciiTheme="minorHAnsi" w:eastAsiaTheme="minorEastAsia" w:hAnsiTheme="minorHAnsi"/>
          <w:b w:val="0"/>
          <w:noProof/>
          <w:sz w:val="24"/>
          <w:szCs w:val="24"/>
          <w:lang w:eastAsia="ja-JP"/>
        </w:rPr>
      </w:pPr>
      <w:r w:rsidRPr="00253591">
        <w:rPr>
          <w:noProof/>
        </w:rPr>
        <w:t>Bilaga B – En annan bilaga</w:t>
      </w:r>
      <w:r>
        <w:rPr>
          <w:noProof/>
        </w:rPr>
        <w:tab/>
      </w:r>
      <w:r>
        <w:rPr>
          <w:noProof/>
        </w:rPr>
        <w:fldChar w:fldCharType="begin"/>
      </w:r>
      <w:r>
        <w:rPr>
          <w:noProof/>
        </w:rPr>
        <w:instrText xml:space="preserve"> PAGEREF _Toc386894993 \h </w:instrText>
      </w:r>
      <w:r>
        <w:rPr>
          <w:noProof/>
        </w:rPr>
      </w:r>
      <w:r>
        <w:rPr>
          <w:noProof/>
        </w:rPr>
        <w:fldChar w:fldCharType="separate"/>
      </w:r>
      <w:r>
        <w:rPr>
          <w:noProof/>
        </w:rPr>
        <w:t>12</w:t>
      </w:r>
      <w:r>
        <w:rPr>
          <w:noProof/>
        </w:rPr>
        <w:fldChar w:fldCharType="end"/>
      </w:r>
    </w:p>
    <w:p w14:paraId="32D6F460" w14:textId="77777777" w:rsidR="00390B88" w:rsidRDefault="00390B88">
      <w:pPr>
        <w:pStyle w:val="Innehll1"/>
        <w:tabs>
          <w:tab w:val="right" w:leader="dot" w:pos="9062"/>
        </w:tabs>
        <w:rPr>
          <w:rFonts w:asciiTheme="minorHAnsi" w:eastAsiaTheme="minorEastAsia" w:hAnsiTheme="minorHAnsi"/>
          <w:b w:val="0"/>
          <w:noProof/>
          <w:sz w:val="24"/>
          <w:szCs w:val="24"/>
          <w:lang w:eastAsia="ja-JP"/>
        </w:rPr>
      </w:pPr>
      <w:r w:rsidRPr="00253591">
        <w:rPr>
          <w:noProof/>
        </w:rPr>
        <w:t>Bilaga C – Reflektionsdokument 1</w:t>
      </w:r>
      <w:r>
        <w:rPr>
          <w:noProof/>
        </w:rPr>
        <w:tab/>
      </w:r>
      <w:r>
        <w:rPr>
          <w:noProof/>
        </w:rPr>
        <w:fldChar w:fldCharType="begin"/>
      </w:r>
      <w:r>
        <w:rPr>
          <w:noProof/>
        </w:rPr>
        <w:instrText xml:space="preserve"> PAGEREF _Toc386894994 \h </w:instrText>
      </w:r>
      <w:r>
        <w:rPr>
          <w:noProof/>
        </w:rPr>
      </w:r>
      <w:r>
        <w:rPr>
          <w:noProof/>
        </w:rPr>
        <w:fldChar w:fldCharType="separate"/>
      </w:r>
      <w:r>
        <w:rPr>
          <w:noProof/>
        </w:rPr>
        <w:t>13</w:t>
      </w:r>
      <w:r>
        <w:rPr>
          <w:noProof/>
        </w:rPr>
        <w:fldChar w:fldCharType="end"/>
      </w:r>
    </w:p>
    <w:p w14:paraId="7B69C30A" w14:textId="77777777" w:rsidR="00390B88" w:rsidRDefault="00390B88">
      <w:pPr>
        <w:pStyle w:val="Innehll1"/>
        <w:tabs>
          <w:tab w:val="right" w:leader="dot" w:pos="9062"/>
        </w:tabs>
        <w:rPr>
          <w:rFonts w:asciiTheme="minorHAnsi" w:eastAsiaTheme="minorEastAsia" w:hAnsiTheme="minorHAnsi"/>
          <w:b w:val="0"/>
          <w:noProof/>
          <w:sz w:val="24"/>
          <w:szCs w:val="24"/>
          <w:lang w:eastAsia="ja-JP"/>
        </w:rPr>
      </w:pPr>
      <w:r w:rsidRPr="00253591">
        <w:rPr>
          <w:noProof/>
        </w:rPr>
        <w:t>Bilaga D – Reflektionsdokument 2</w:t>
      </w:r>
      <w:r>
        <w:rPr>
          <w:noProof/>
        </w:rPr>
        <w:tab/>
      </w:r>
      <w:r>
        <w:rPr>
          <w:noProof/>
        </w:rPr>
        <w:fldChar w:fldCharType="begin"/>
      </w:r>
      <w:r>
        <w:rPr>
          <w:noProof/>
        </w:rPr>
        <w:instrText xml:space="preserve"> PAGEREF _Toc386894995 \h </w:instrText>
      </w:r>
      <w:r>
        <w:rPr>
          <w:noProof/>
        </w:rPr>
      </w:r>
      <w:r>
        <w:rPr>
          <w:noProof/>
        </w:rPr>
        <w:fldChar w:fldCharType="separate"/>
      </w:r>
      <w:r>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Pr="00A472AD">
          <w:rPr>
            <w:noProof/>
            <w:webHidden/>
          </w:rPr>
          <w:t>1</w:t>
        </w:r>
        <w:r w:rsidRPr="00A472AD">
          <w:rPr>
            <w:noProof/>
            <w:webHidden/>
          </w:rPr>
          <w:fldChar w:fldCharType="end"/>
        </w:r>
      </w:hyperlink>
    </w:p>
    <w:p w14:paraId="3D9FE41C"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EA7936" w:rsidRPr="00A472AD">
          <w:rPr>
            <w:noProof/>
            <w:webHidden/>
          </w:rPr>
          <w:t>3</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Pr="00A472AD">
          <w:rPr>
            <w:noProof/>
            <w:webHidden/>
          </w:rPr>
          <w:t>4</w:t>
        </w:r>
        <w:r w:rsidRPr="00A472AD">
          <w:rPr>
            <w:noProof/>
            <w:webHidden/>
          </w:rPr>
          <w:fldChar w:fldCharType="end"/>
        </w:r>
      </w:hyperlink>
    </w:p>
    <w:p w14:paraId="14F14F67"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EA7936" w:rsidRPr="00A472AD">
          <w:rPr>
            <w:noProof/>
            <w:webHidden/>
          </w:rPr>
          <w:t>4</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Pr="00A472AD" w:rsidRDefault="008753B3" w:rsidP="00464A7D">
      <w:pPr>
        <w:pStyle w:val="Tableofcontent"/>
      </w:pPr>
      <w:r w:rsidRPr="00A472AD">
        <w:t>Förkortningar</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894982"/>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(blended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0BF9AA9F" w14:textId="04135A7A" w:rsidR="00AE57E9" w:rsidRDefault="003D318B" w:rsidP="00AE57E9">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350DC8">
        <w:t>Genom att utvärdera</w:t>
      </w:r>
      <w:r w:rsidR="00DB5B6E">
        <w:t xml:space="preserve"> </w:t>
      </w:r>
      <w:r w:rsidR="00350DC8">
        <w:t xml:space="preserve">ett flertal av </w:t>
      </w:r>
      <w:r w:rsidR="00DB5B6E">
        <w:t>deras kurser, är syftet att bidra med fortsatt förbättring av deras riktlinjer och förank</w:t>
      </w:r>
      <w:r w:rsidR="00350DC8">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3EDB06C6" w14:textId="77777777" w:rsidR="00681BA7" w:rsidRDefault="00681BA7" w:rsidP="00DB5B6E">
      <w:pPr>
        <w:pStyle w:val="Brdtext"/>
      </w:pPr>
    </w:p>
    <w:p w14:paraId="75665C0B" w14:textId="2E3EEB71" w:rsidR="00DB5B6E" w:rsidRDefault="00DB5B6E" w:rsidP="00DB5B6E">
      <w:pPr>
        <w:pStyle w:val="Brdtext"/>
      </w:pPr>
      <w:r>
        <w:t>Med detta resonemang har det formulerats en frågeställning, som baseras på modellens perspektiv och studenten synvinkel.</w:t>
      </w:r>
    </w:p>
    <w:p w14:paraId="5158844C" w14:textId="77777777" w:rsidR="00120C38" w:rsidRPr="00A472AD" w:rsidRDefault="008574BA" w:rsidP="00120C38">
      <w:pPr>
        <w:pStyle w:val="Brdtext"/>
      </w:pPr>
      <w:r w:rsidRPr="00A472AD">
        <w:t xml:space="preserve">Det kan vara trevligt att inkludera figurer redan i det första kapitlet. En bild av en pipa (men inte en pipa) ges i </w:t>
      </w:r>
      <w:r w:rsidRPr="00A472AD">
        <w:fldChar w:fldCharType="begin"/>
      </w:r>
      <w:r w:rsidRPr="00A472AD">
        <w:instrText xml:space="preserve"> REF _Ref487706720 \h </w:instrText>
      </w:r>
      <w:r w:rsidRPr="00A472AD">
        <w:fldChar w:fldCharType="separate"/>
      </w:r>
      <w:r w:rsidRPr="00A472AD">
        <w:t xml:space="preserve">Figur </w:t>
      </w:r>
      <w:r w:rsidRPr="00A472AD">
        <w:rPr>
          <w:noProof/>
        </w:rPr>
        <w:t>1</w:t>
      </w:r>
      <w:r w:rsidRPr="00A472AD">
        <w:fldChar w:fldCharType="end"/>
      </w:r>
      <w:r w:rsidR="00120C38" w:rsidRPr="00A472AD">
        <w:t>.</w:t>
      </w:r>
    </w:p>
    <w:p w14:paraId="4BD83977" w14:textId="5FB65C3C" w:rsidR="008E5CE9" w:rsidRDefault="00A70CEE" w:rsidP="00120C38">
      <w:pPr>
        <w:pStyle w:val="Rubrik2"/>
        <w:rPr>
          <w:lang w:val="sv-SE"/>
        </w:rPr>
      </w:pPr>
      <w:bookmarkStart w:id="1" w:name="_Toc386894983"/>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1708A6EE"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Genom att utvärdera företaget tidigare e-kurser med hjälp av tre pedagogiska modeller, ska det bidra</w:t>
      </w:r>
      <w:r w:rsidR="00B24297">
        <w:t xml:space="preserve"> med att ge värdefull information hur de kan använda den mest lämpade mode</w:t>
      </w:r>
      <w:r w:rsidR="00721036">
        <w:t>llen för deras framtida arbeten</w:t>
      </w:r>
      <w:r>
        <w:t>.</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721036" w:rsidRPr="00120C38" w:rsidRDefault="0072103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721036" w:rsidRPr="00120C38" w:rsidRDefault="0072103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2" w:name="_Ref487706720"/>
      <w:bookmarkStart w:id="3" w:name="_Toc489811918"/>
      <w:r w:rsidRPr="00A472AD">
        <w:t xml:space="preserve">Figur </w:t>
      </w:r>
      <w:fldSimple w:instr=" SEQ Figur \* ARABIC ">
        <w:r w:rsidR="00E35BD2" w:rsidRPr="00A472AD">
          <w:rPr>
            <w:noProof/>
          </w:rPr>
          <w:t>1</w:t>
        </w:r>
      </w:fldSimple>
      <w:bookmarkEnd w:id="2"/>
      <w:r w:rsidR="00002745" w:rsidRPr="00A472AD">
        <w:t xml:space="preserve"> </w:t>
      </w:r>
      <w:r w:rsidRPr="00A472AD">
        <w:t>Detta är inte en pipa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figure-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894984"/>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2CE852FE" w14:textId="77777777" w:rsidR="00535EF9" w:rsidRDefault="00535EF9" w:rsidP="00535EF9">
      <w:pPr>
        <w:pStyle w:val="Brdtext"/>
      </w:pPr>
      <w:r>
        <w:t>*I would have a bit more general introduction about e-learning, i.e. what it is, that it is becomming more popular, its benifits, etc., first before beginning with why it is important to evaluate the course.*</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894985"/>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39F55AA0" w:rsidR="00B44DF2" w:rsidRDefault="00B44DF2" w:rsidP="00B44DF2">
      <w:pPr>
        <w:pStyle w:val="Brdtext"/>
      </w:pPr>
      <w:r>
        <w:t>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bestäma.</w:t>
      </w:r>
    </w:p>
    <w:p w14:paraId="65BC9F56" w14:textId="70B77580" w:rsidR="001743B5" w:rsidRPr="00B44DF2" w:rsidRDefault="00390B88" w:rsidP="001743B5">
      <w:pPr>
        <w:pStyle w:val="Rubrik3"/>
        <w:rPr>
          <w:lang w:val="sv-SE"/>
        </w:rPr>
      </w:pPr>
      <w:bookmarkStart w:id="6" w:name="_Toc386894986"/>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894987"/>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77777777"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behärkning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kontollerar interkationen med studenterna, med hjälp av att de informera, instruerar, demostrerar,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77777777" w:rsidR="00B44DF2" w:rsidRDefault="00B44DF2" w:rsidP="00B44DF2">
      <w:pPr>
        <w:pStyle w:val="Brdtext"/>
      </w:pPr>
      <w:r>
        <w:t xml:space="preserve">Presentationsfasen beskriver hur lärandet ska introduceras för studenten. Det genomförs vanligtvis en noggran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noggrana granskningen av matrialet är meningsfull därför att det görs en selektiv organisering av de mest relevata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77777777" w:rsidR="00B44DF2" w:rsidRDefault="00B44DF2" w:rsidP="00B44DF2">
      <w:pPr>
        <w:pStyle w:val="Brdtext"/>
      </w:pPr>
      <w:r>
        <w:t>#####_Förklaring av Grades e-kurs_</w:t>
      </w:r>
    </w:p>
    <w:p w14:paraId="07BD3045" w14:textId="77777777" w:rsidR="00B44DF2" w:rsidRDefault="00B44DF2" w:rsidP="00B44DF2">
      <w:pPr>
        <w:pStyle w:val="Brdtext"/>
      </w:pPr>
    </w:p>
    <w:p w14:paraId="74BAB66D" w14:textId="6204BFA9" w:rsidR="00B44DF2" w:rsidRPr="00A472AD" w:rsidRDefault="00B44DF2" w:rsidP="00B44DF2">
      <w:pPr>
        <w:pStyle w:val="Brdtext"/>
      </w:pPr>
      <w:r>
        <w:t xml:space="preserve">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w:t>
      </w:r>
      <w:bookmarkStart w:id="8" w:name="_GoBack"/>
      <w:bookmarkEnd w:id="8"/>
      <w:r>
        <w:t>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9" w:name="_Toc386894988"/>
      <w:r>
        <w:rPr>
          <w:lang w:val="sv-SE"/>
        </w:rPr>
        <w:t>Metod</w:t>
      </w:r>
      <w:bookmarkEnd w:id="9"/>
    </w:p>
    <w:p w14:paraId="579CA697" w14:textId="77777777" w:rsidR="00B3645C" w:rsidRPr="00A472AD" w:rsidRDefault="009E4FBB" w:rsidP="00B3645C">
      <w:pPr>
        <w:pStyle w:val="Brdtext"/>
        <w:rPr>
          <w:lang w:eastAsia="en-US"/>
        </w:rPr>
      </w:pPr>
      <w:r w:rsidRPr="00A472AD">
        <w:rPr>
          <w:lang w:eastAsia="en-US"/>
        </w:rPr>
        <w:t xml:space="preserve">Det tredje kapitlet kan handla om metod och diskutera forskningsstrategier, datainsamlingsmetoder och dataanalysmetoder. En enkel översikt av relationerna mellan dessa ges i </w:t>
      </w:r>
      <w:r w:rsidR="00E35BD2" w:rsidRPr="00A472AD">
        <w:rPr>
          <w:lang w:eastAsia="en-US"/>
        </w:rPr>
        <w:fldChar w:fldCharType="begin"/>
      </w:r>
      <w:r w:rsidR="00E35BD2" w:rsidRPr="00A472AD">
        <w:rPr>
          <w:lang w:eastAsia="en-US"/>
        </w:rPr>
        <w:instrText xml:space="preserve"> REF _Ref489810648 \h </w:instrText>
      </w:r>
      <w:r w:rsidR="00E35BD2" w:rsidRPr="00A472AD">
        <w:rPr>
          <w:lang w:eastAsia="en-US"/>
        </w:rPr>
      </w:r>
      <w:r w:rsidR="00E35BD2" w:rsidRPr="00A472AD">
        <w:rPr>
          <w:lang w:eastAsia="en-US"/>
        </w:rPr>
        <w:fldChar w:fldCharType="separate"/>
      </w:r>
      <w:r w:rsidR="00E35BD2" w:rsidRPr="00A472AD">
        <w:t xml:space="preserve">Figur </w:t>
      </w:r>
      <w:r w:rsidR="00E35BD2" w:rsidRPr="00A472AD">
        <w:rPr>
          <w:noProof/>
        </w:rPr>
        <w:t>2</w:t>
      </w:r>
      <w:r w:rsidR="00E35BD2" w:rsidRPr="00A472AD">
        <w:rPr>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0" w:name="_Ref489810648"/>
      <w:bookmarkStart w:id="11" w:name="_Toc489811919"/>
      <w:r w:rsidRPr="00A472AD">
        <w:t xml:space="preserve">Figur </w:t>
      </w:r>
      <w:fldSimple w:instr=" SEQ Figur \* ARABIC ">
        <w:r w:rsidRPr="00A472AD">
          <w:rPr>
            <w:noProof/>
          </w:rPr>
          <w:t>2</w:t>
        </w:r>
      </w:fldSimple>
      <w:bookmarkEnd w:id="10"/>
      <w:r w:rsidRPr="00A472AD">
        <w:t xml:space="preserve"> </w:t>
      </w:r>
      <w:r w:rsidR="009E4FBB" w:rsidRPr="00A472AD">
        <w:t>Forskningsstrategier och forskningsmetoder</w:t>
      </w:r>
      <w:bookmarkEnd w:id="11"/>
    </w:p>
    <w:p w14:paraId="333811A1" w14:textId="77777777" w:rsidR="00B3645C" w:rsidRPr="00A472AD" w:rsidRDefault="00B3645C" w:rsidP="00B3645C"/>
    <w:p w14:paraId="09092A1A" w14:textId="77777777" w:rsidR="00B3645C" w:rsidRPr="00A472AD" w:rsidRDefault="00B3645C" w:rsidP="00B3645C"/>
    <w:p w14:paraId="3FA0EE67" w14:textId="77777777" w:rsidR="00B3645C" w:rsidRPr="00A472AD" w:rsidRDefault="00B3645C">
      <w:pPr>
        <w:spacing w:after="200" w:line="0" w:lineRule="auto"/>
      </w:pPr>
      <w:r w:rsidRPr="00A472AD">
        <w:br w:type="page"/>
      </w:r>
    </w:p>
    <w:p w14:paraId="1BE6BFC9" w14:textId="65A5434E" w:rsidR="00B3645C" w:rsidRPr="00A472AD" w:rsidRDefault="00FD4898" w:rsidP="00B3645C">
      <w:pPr>
        <w:pStyle w:val="Rubrik1"/>
        <w:rPr>
          <w:lang w:val="sv-SE"/>
        </w:rPr>
      </w:pPr>
      <w:bookmarkStart w:id="12" w:name="_Toc386894989"/>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Pr="00A472AD">
        <w:t xml:space="preserve">Tabell </w:t>
      </w:r>
      <w:r w:rsidRPr="00A472AD">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Pr="00A472AD">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Pr="00A472AD">
        <w:t xml:space="preserve">Tabell </w:t>
      </w:r>
      <w:r w:rsidRPr="00A472AD">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Pr="00A472AD">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894990"/>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894991"/>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r w:rsidRPr="00A472AD">
        <w:rPr>
          <w:shd w:val="clear" w:color="auto" w:fill="FFFFFF"/>
        </w:rPr>
        <w:t>Hevner, Alan et al. "Design science in information systems research." </w:t>
      </w:r>
      <w:r w:rsidRPr="00A472AD">
        <w:rPr>
          <w:i/>
          <w:iCs/>
          <w:shd w:val="clear" w:color="auto" w:fill="FFFFFF"/>
        </w:rPr>
        <w:t>MIS quarterly</w:t>
      </w:r>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The sciences of the artificial</w:t>
      </w:r>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894992"/>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894993"/>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89499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89499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21036" w:rsidRPr="009C493C" w:rsidRDefault="00721036" w:rsidP="009C493C">
      <w:r>
        <w:separator/>
      </w:r>
    </w:p>
  </w:endnote>
  <w:endnote w:type="continuationSeparator" w:id="0">
    <w:p w14:paraId="22774510" w14:textId="77777777" w:rsidR="00721036" w:rsidRPr="009C493C" w:rsidRDefault="0072103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21036" w:rsidRDefault="0072103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21036" w:rsidRDefault="00721036"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21036" w:rsidRDefault="00721036" w:rsidP="00F573C7">
        <w:pPr>
          <w:pStyle w:val="Sidfot"/>
          <w:jc w:val="center"/>
        </w:pPr>
        <w:r>
          <w:fldChar w:fldCharType="begin"/>
        </w:r>
        <w:r>
          <w:instrText>PAGE   \* MERGEFORMAT</w:instrText>
        </w:r>
        <w:r>
          <w:fldChar w:fldCharType="separate"/>
        </w:r>
        <w:r w:rsidR="008941F1">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21036" w:rsidRDefault="00721036" w:rsidP="00F573C7">
        <w:pPr>
          <w:pStyle w:val="Sidfot"/>
          <w:jc w:val="center"/>
        </w:pPr>
        <w:r>
          <w:fldChar w:fldCharType="begin"/>
        </w:r>
        <w:r>
          <w:instrText>PAGE   \* MERGEFORMAT</w:instrText>
        </w:r>
        <w:r>
          <w:fldChar w:fldCharType="separate"/>
        </w:r>
        <w:r w:rsidR="008941F1">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21036" w:rsidRDefault="00721036" w:rsidP="00F573C7">
        <w:pPr>
          <w:pStyle w:val="Sidfot"/>
          <w:jc w:val="center"/>
        </w:pPr>
        <w:r>
          <w:fldChar w:fldCharType="begin"/>
        </w:r>
        <w:r>
          <w:instrText>PAGE   \* MERGEFORMAT</w:instrText>
        </w:r>
        <w:r>
          <w:fldChar w:fldCharType="separate"/>
        </w:r>
        <w:r w:rsidR="008941F1">
          <w:rPr>
            <w:noProof/>
          </w:rPr>
          <w:t>6</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21036" w:rsidRDefault="00721036" w:rsidP="00F573C7">
        <w:pPr>
          <w:pStyle w:val="Sidfot"/>
          <w:jc w:val="center"/>
        </w:pPr>
        <w:r>
          <w:fldChar w:fldCharType="begin"/>
        </w:r>
        <w:r>
          <w:instrText>PAGE   \* MERGEFORMAT</w:instrText>
        </w:r>
        <w:r>
          <w:fldChar w:fldCharType="separate"/>
        </w:r>
        <w:r w:rsidR="008941F1">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21036" w:rsidRPr="009C493C" w:rsidRDefault="00721036" w:rsidP="009C493C">
      <w:r>
        <w:separator/>
      </w:r>
    </w:p>
  </w:footnote>
  <w:footnote w:type="continuationSeparator" w:id="0">
    <w:p w14:paraId="36EA2D64" w14:textId="77777777" w:rsidR="00721036" w:rsidRPr="009C493C" w:rsidRDefault="00721036"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B01D6"/>
    <w:rsid w:val="00BC0341"/>
    <w:rsid w:val="00BC32A7"/>
    <w:rsid w:val="00BD4818"/>
    <w:rsid w:val="00BF1711"/>
    <w:rsid w:val="00C00AB5"/>
    <w:rsid w:val="00C04365"/>
    <w:rsid w:val="00C26916"/>
    <w:rsid w:val="00C32692"/>
    <w:rsid w:val="00C331E8"/>
    <w:rsid w:val="00C356F7"/>
    <w:rsid w:val="00C35F15"/>
    <w:rsid w:val="00C36505"/>
    <w:rsid w:val="00C47A82"/>
    <w:rsid w:val="00C6438C"/>
    <w:rsid w:val="00C67DFA"/>
    <w:rsid w:val="00C70C25"/>
    <w:rsid w:val="00C8187D"/>
    <w:rsid w:val="00C8393D"/>
    <w:rsid w:val="00CB37A3"/>
    <w:rsid w:val="00CB60AB"/>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81EB1"/>
    <w:rsid w:val="00D95178"/>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4.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426D-04CE-F646-845B-FC5A4A01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182</TotalTime>
  <Pages>23</Pages>
  <Words>2964</Words>
  <Characters>15711</Characters>
  <Application>Microsoft Macintosh Word</Application>
  <DocSecurity>0</DocSecurity>
  <Lines>130</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21</cp:revision>
  <cp:lastPrinted>2010-07-05T09:46:00Z</cp:lastPrinted>
  <dcterms:created xsi:type="dcterms:W3CDTF">2018-05-01T11:24:00Z</dcterms:created>
  <dcterms:modified xsi:type="dcterms:W3CDTF">2018-05-02T15:56:00Z</dcterms:modified>
</cp:coreProperties>
</file>